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498F" w:rsidRPr="003232B0" w:rsidRDefault="00F8498F" w:rsidP="00F8498F">
      <w:pPr>
        <w:pStyle w:val="Heading1"/>
      </w:pPr>
      <w:r w:rsidRPr="003232B0">
        <w:t xml:space="preserve">Objetivos deste documento </w:t>
      </w:r>
    </w:p>
    <w:p w:rsidR="00C6501F" w:rsidRDefault="00C6501F" w:rsidP="00C6501F">
      <w:pPr>
        <w:spacing w:before="240" w:line="276" w:lineRule="auto"/>
        <w:jc w:val="both"/>
      </w:pPr>
      <w:r>
        <w:t>Este documento formaliza o encerramento do projecto, nos modos definidos na abertura do projecto e pela validação e formalização do escopo, de acordo com o consenso obtido entre as entidades envolvidas na realização do presente projecto.</w:t>
      </w:r>
    </w:p>
    <w:p w:rsidR="00C6501F" w:rsidRDefault="00C6501F" w:rsidP="00C6501F">
      <w:pPr>
        <w:spacing w:before="240" w:line="276" w:lineRule="auto"/>
        <w:jc w:val="both"/>
      </w:pPr>
      <w:r>
        <w:t xml:space="preserve">Pretende-se apresentar o resumo do andamento do projecto nos seguintes aspectos: </w:t>
      </w:r>
    </w:p>
    <w:p w:rsidR="00C6501F" w:rsidRDefault="00C6501F" w:rsidP="00C6501F">
      <w:pPr>
        <w:pStyle w:val="ListParagraph"/>
        <w:numPr>
          <w:ilvl w:val="0"/>
          <w:numId w:val="1"/>
        </w:numPr>
        <w:spacing w:before="240" w:line="276" w:lineRule="auto"/>
        <w:jc w:val="both"/>
      </w:pPr>
      <w:r>
        <w:t>Actividades realizadas;</w:t>
      </w:r>
    </w:p>
    <w:p w:rsidR="00C6501F" w:rsidRDefault="00C6501F" w:rsidP="00C6501F">
      <w:pPr>
        <w:pStyle w:val="ListParagraph"/>
        <w:numPr>
          <w:ilvl w:val="0"/>
          <w:numId w:val="1"/>
        </w:numPr>
        <w:spacing w:before="240" w:line="276" w:lineRule="auto"/>
        <w:jc w:val="both"/>
      </w:pPr>
      <w:r>
        <w:t>Recursos consumidos;</w:t>
      </w:r>
    </w:p>
    <w:p w:rsidR="00C6501F" w:rsidRDefault="00C6501F" w:rsidP="00C6501F">
      <w:pPr>
        <w:pStyle w:val="ListParagraph"/>
        <w:numPr>
          <w:ilvl w:val="0"/>
          <w:numId w:val="1"/>
        </w:numPr>
        <w:spacing w:before="240" w:line="276" w:lineRule="auto"/>
        <w:jc w:val="both"/>
      </w:pPr>
      <w:r>
        <w:t>Constrangimentos identificados;</w:t>
      </w:r>
    </w:p>
    <w:p w:rsidR="00C6501F" w:rsidRDefault="00C6501F" w:rsidP="00C6501F">
      <w:pPr>
        <w:pStyle w:val="ListParagraph"/>
        <w:numPr>
          <w:ilvl w:val="0"/>
          <w:numId w:val="1"/>
        </w:numPr>
        <w:spacing w:before="240" w:line="276" w:lineRule="auto"/>
        <w:jc w:val="both"/>
      </w:pPr>
      <w:r>
        <w:t xml:space="preserve">Situação geral do projecto. </w:t>
      </w:r>
    </w:p>
    <w:p w:rsidR="005814A1" w:rsidRDefault="005814A1" w:rsidP="00C6501F">
      <w:pPr>
        <w:pStyle w:val="Comments"/>
      </w:pPr>
    </w:p>
    <w:p w:rsidR="00F8498F" w:rsidRDefault="00F8498F" w:rsidP="009E11BF"/>
    <w:p w:rsidR="009E11BF" w:rsidRDefault="009E11BF" w:rsidP="009E11BF">
      <w:pPr>
        <w:pStyle w:val="Heading1"/>
      </w:pPr>
      <w:r>
        <w:t>Identificação do contrato</w:t>
      </w:r>
    </w:p>
    <w:p w:rsidR="009E11BF" w:rsidRDefault="009E11BF" w:rsidP="00C6501F">
      <w:pPr>
        <w:pStyle w:val="Comments"/>
      </w:pPr>
      <w:r>
        <w:t>[Identifique o contrato com código, nome de forma clara e sem ambiguidade]</w:t>
      </w:r>
    </w:p>
    <w:p w:rsidR="009E11BF" w:rsidRDefault="00C6501F" w:rsidP="00F8498F">
      <w:r>
        <w:t>SGC_Instituição:XYZ_DD/MM/YYYY</w:t>
      </w:r>
    </w:p>
    <w:p w:rsidR="007D5BC2" w:rsidRPr="00AA3C95" w:rsidRDefault="007D5BC2" w:rsidP="00F8498F"/>
    <w:p w:rsidR="009E11BF" w:rsidRDefault="009E11BF" w:rsidP="009E11BF">
      <w:pPr>
        <w:pStyle w:val="Heading1"/>
      </w:pPr>
      <w:bookmarkStart w:id="0" w:name="_Toc111611375"/>
      <w:r>
        <w:t>Entrega</w:t>
      </w:r>
      <w:bookmarkEnd w:id="0"/>
      <w:r>
        <w:t>s realizadas</w:t>
      </w:r>
    </w:p>
    <w:p w:rsidR="00C6501F" w:rsidRPr="00C6501F" w:rsidRDefault="00C6501F" w:rsidP="00C6501F">
      <w:r>
        <w:t>O presente projecto contemplava a produção e entrega dos seguintes artefactos</w:t>
      </w:r>
      <w:r>
        <w:t>:</w:t>
      </w:r>
    </w:p>
    <w:p w:rsidR="00C6501F" w:rsidRDefault="00C6501F" w:rsidP="00C6501F">
      <w:pPr>
        <w:pStyle w:val="ListParagraph"/>
        <w:numPr>
          <w:ilvl w:val="0"/>
          <w:numId w:val="2"/>
        </w:numPr>
        <w:spacing w:line="276" w:lineRule="auto"/>
        <w:jc w:val="both"/>
      </w:pPr>
      <w:r>
        <w:t>Proposta do Produto – Concept Note;</w:t>
      </w:r>
    </w:p>
    <w:p w:rsidR="00C6501F" w:rsidRDefault="00C6501F" w:rsidP="00C6501F">
      <w:pPr>
        <w:pStyle w:val="ListParagraph"/>
        <w:numPr>
          <w:ilvl w:val="0"/>
          <w:numId w:val="2"/>
        </w:numPr>
        <w:spacing w:line="276" w:lineRule="auto"/>
        <w:jc w:val="both"/>
      </w:pPr>
      <w:r>
        <w:t>Documento de Requisitos;</w:t>
      </w:r>
    </w:p>
    <w:p w:rsidR="00C6501F" w:rsidRDefault="00C6501F" w:rsidP="00C6501F">
      <w:pPr>
        <w:pStyle w:val="ListParagraph"/>
        <w:numPr>
          <w:ilvl w:val="0"/>
          <w:numId w:val="2"/>
        </w:numPr>
        <w:spacing w:line="276" w:lineRule="auto"/>
        <w:jc w:val="both"/>
      </w:pPr>
      <w:r>
        <w:t>Servidor de Aplicação;</w:t>
      </w:r>
    </w:p>
    <w:p w:rsidR="00C6501F" w:rsidRDefault="00C6501F" w:rsidP="00C6501F">
      <w:pPr>
        <w:pStyle w:val="ListParagraph"/>
        <w:numPr>
          <w:ilvl w:val="0"/>
          <w:numId w:val="2"/>
        </w:numPr>
        <w:spacing w:line="276" w:lineRule="auto"/>
        <w:jc w:val="both"/>
      </w:pPr>
      <w:r>
        <w:t>Aplicação Informática  (SGC</w:t>
      </w:r>
      <w:r>
        <w:t>): abrangendo todos os módulos previstos;</w:t>
      </w:r>
    </w:p>
    <w:p w:rsidR="009E11BF" w:rsidRDefault="009E11BF" w:rsidP="009E11BF"/>
    <w:p w:rsidR="009E11BF" w:rsidRDefault="009E11BF" w:rsidP="009E11BF"/>
    <w:p w:rsidR="008843C9" w:rsidRDefault="00F8498F" w:rsidP="00321EE0">
      <w:pPr>
        <w:pStyle w:val="Heading1"/>
      </w:pPr>
      <w:r w:rsidRPr="00F8498F">
        <w:t>Questões em Aberto</w:t>
      </w:r>
    </w:p>
    <w:p w:rsidR="00F8498F" w:rsidRDefault="00F8498F" w:rsidP="00C6501F">
      <w:pPr>
        <w:pStyle w:val="Comments"/>
      </w:pPr>
      <w:r>
        <w:t xml:space="preserve">[Usar caso haja alguma questão pendente em relação </w:t>
      </w:r>
      <w:r w:rsidR="00735A91">
        <w:t>à</w:t>
      </w:r>
      <w:r w:rsidR="00A42DA6">
        <w:t>s</w:t>
      </w:r>
      <w:r>
        <w:t xml:space="preserve"> entrega</w:t>
      </w:r>
      <w:r w:rsidR="00A42DA6">
        <w:t xml:space="preserve">s do </w:t>
      </w:r>
      <w:r w:rsidR="009E11BF">
        <w:t>contrato</w:t>
      </w:r>
      <w:r w:rsidR="00A42DA6">
        <w:t>. Ex.: Requisitos não entregues</w:t>
      </w:r>
      <w:r>
        <w:t>]</w:t>
      </w:r>
    </w:p>
    <w:tbl>
      <w:tblPr>
        <w:tblW w:w="8642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3964"/>
        <w:gridCol w:w="1204"/>
        <w:gridCol w:w="923"/>
        <w:gridCol w:w="2551"/>
      </w:tblGrid>
      <w:tr w:rsidR="00A42DA6" w:rsidRPr="00A84EAF" w:rsidTr="001E4A39">
        <w:tc>
          <w:tcPr>
            <w:tcW w:w="3964" w:type="dxa"/>
            <w:shd w:val="clear" w:color="auto" w:fill="DBE5F1" w:themeFill="accent1" w:themeFillTint="33"/>
            <w:vAlign w:val="center"/>
          </w:tcPr>
          <w:p w:rsidR="00A42DA6" w:rsidRPr="00A84EAF" w:rsidRDefault="00A42DA6" w:rsidP="00A42DA6">
            <w:pPr>
              <w:pStyle w:val="Header"/>
              <w:rPr>
                <w:b/>
                <w:sz w:val="18"/>
              </w:rPr>
            </w:pPr>
            <w:r w:rsidRPr="00A84EAF">
              <w:rPr>
                <w:b/>
                <w:sz w:val="18"/>
              </w:rPr>
              <w:t>Questão em aberto</w:t>
            </w:r>
          </w:p>
        </w:tc>
        <w:tc>
          <w:tcPr>
            <w:tcW w:w="1204" w:type="dxa"/>
            <w:shd w:val="clear" w:color="auto" w:fill="DBE5F1" w:themeFill="accent1" w:themeFillTint="33"/>
            <w:vAlign w:val="center"/>
          </w:tcPr>
          <w:p w:rsidR="00A42DA6" w:rsidRPr="00A84EAF" w:rsidRDefault="00A42DA6" w:rsidP="00A42DA6">
            <w:pPr>
              <w:pStyle w:val="Header"/>
              <w:rPr>
                <w:b/>
                <w:sz w:val="18"/>
              </w:rPr>
            </w:pPr>
            <w:r w:rsidRPr="00A84EAF">
              <w:rPr>
                <w:b/>
                <w:sz w:val="18"/>
              </w:rPr>
              <w:t>Responsável</w:t>
            </w:r>
          </w:p>
        </w:tc>
        <w:tc>
          <w:tcPr>
            <w:tcW w:w="923" w:type="dxa"/>
            <w:shd w:val="clear" w:color="auto" w:fill="DBE5F1" w:themeFill="accent1" w:themeFillTint="33"/>
            <w:vAlign w:val="center"/>
          </w:tcPr>
          <w:p w:rsidR="00A42DA6" w:rsidRPr="00A84EAF" w:rsidRDefault="00A42DA6" w:rsidP="00A42DA6">
            <w:pPr>
              <w:pStyle w:val="Header"/>
              <w:rPr>
                <w:b/>
                <w:sz w:val="18"/>
              </w:rPr>
            </w:pPr>
            <w:r w:rsidRPr="00A84EAF">
              <w:rPr>
                <w:b/>
                <w:sz w:val="18"/>
              </w:rPr>
              <w:t>Previsão</w:t>
            </w:r>
          </w:p>
        </w:tc>
        <w:tc>
          <w:tcPr>
            <w:tcW w:w="2551" w:type="dxa"/>
            <w:shd w:val="clear" w:color="auto" w:fill="DBE5F1" w:themeFill="accent1" w:themeFillTint="33"/>
            <w:vAlign w:val="center"/>
          </w:tcPr>
          <w:p w:rsidR="00A42DA6" w:rsidRPr="00A84EAF" w:rsidRDefault="00A42DA6" w:rsidP="00A42DA6">
            <w:pPr>
              <w:ind w:right="-25"/>
              <w:jc w:val="center"/>
              <w:rPr>
                <w:rFonts w:cs="Arial"/>
                <w:b/>
                <w:sz w:val="18"/>
                <w:szCs w:val="16"/>
              </w:rPr>
            </w:pPr>
            <w:r w:rsidRPr="00A84EAF">
              <w:rPr>
                <w:rFonts w:cs="Arial"/>
                <w:b/>
                <w:sz w:val="18"/>
                <w:szCs w:val="16"/>
              </w:rPr>
              <w:t>Comentário</w:t>
            </w:r>
          </w:p>
        </w:tc>
      </w:tr>
      <w:tr w:rsidR="00A42DA6" w:rsidRPr="00A84EAF" w:rsidTr="001E4A39">
        <w:tc>
          <w:tcPr>
            <w:tcW w:w="3964" w:type="dxa"/>
            <w:vAlign w:val="center"/>
          </w:tcPr>
          <w:p w:rsidR="00A42DA6" w:rsidRPr="00A84EAF" w:rsidRDefault="00A42DA6" w:rsidP="00A42DA6">
            <w:pPr>
              <w:pStyle w:val="Tabela"/>
              <w:rPr>
                <w:sz w:val="18"/>
              </w:rPr>
            </w:pPr>
          </w:p>
        </w:tc>
        <w:tc>
          <w:tcPr>
            <w:tcW w:w="1204" w:type="dxa"/>
            <w:vAlign w:val="center"/>
          </w:tcPr>
          <w:p w:rsidR="00A42DA6" w:rsidRPr="00A84EAF" w:rsidRDefault="00A42DA6" w:rsidP="00A42DA6">
            <w:pPr>
              <w:pStyle w:val="Tabela"/>
              <w:rPr>
                <w:sz w:val="18"/>
              </w:rPr>
            </w:pPr>
          </w:p>
        </w:tc>
        <w:tc>
          <w:tcPr>
            <w:tcW w:w="923" w:type="dxa"/>
            <w:vAlign w:val="center"/>
          </w:tcPr>
          <w:p w:rsidR="00A42DA6" w:rsidRPr="00A84EAF" w:rsidRDefault="00A42DA6" w:rsidP="00A42DA6">
            <w:pPr>
              <w:pStyle w:val="Tabela"/>
              <w:rPr>
                <w:sz w:val="18"/>
              </w:rPr>
            </w:pPr>
          </w:p>
        </w:tc>
        <w:tc>
          <w:tcPr>
            <w:tcW w:w="2551" w:type="dxa"/>
            <w:vAlign w:val="center"/>
          </w:tcPr>
          <w:p w:rsidR="00A42DA6" w:rsidRPr="00A84EAF" w:rsidRDefault="00A42DA6" w:rsidP="00A42DA6">
            <w:pPr>
              <w:jc w:val="center"/>
              <w:rPr>
                <w:sz w:val="18"/>
                <w:szCs w:val="16"/>
              </w:rPr>
            </w:pPr>
          </w:p>
        </w:tc>
      </w:tr>
      <w:tr w:rsidR="00A42DA6" w:rsidRPr="00A84EAF" w:rsidTr="001E4A39">
        <w:tc>
          <w:tcPr>
            <w:tcW w:w="3964" w:type="dxa"/>
            <w:vAlign w:val="center"/>
          </w:tcPr>
          <w:p w:rsidR="00A42DA6" w:rsidRPr="00A84EAF" w:rsidRDefault="00A42DA6" w:rsidP="00A42DA6">
            <w:pPr>
              <w:pStyle w:val="Tabela"/>
              <w:rPr>
                <w:sz w:val="18"/>
              </w:rPr>
            </w:pPr>
          </w:p>
        </w:tc>
        <w:tc>
          <w:tcPr>
            <w:tcW w:w="1204" w:type="dxa"/>
            <w:vAlign w:val="center"/>
          </w:tcPr>
          <w:p w:rsidR="00A42DA6" w:rsidRPr="00A84EAF" w:rsidRDefault="00A42DA6" w:rsidP="00A42DA6">
            <w:pPr>
              <w:pStyle w:val="Tabela"/>
              <w:rPr>
                <w:sz w:val="18"/>
              </w:rPr>
            </w:pPr>
          </w:p>
        </w:tc>
        <w:tc>
          <w:tcPr>
            <w:tcW w:w="923" w:type="dxa"/>
            <w:vAlign w:val="center"/>
          </w:tcPr>
          <w:p w:rsidR="00A42DA6" w:rsidRPr="00A84EAF" w:rsidRDefault="00A42DA6" w:rsidP="00A42DA6">
            <w:pPr>
              <w:pStyle w:val="Tabela"/>
              <w:rPr>
                <w:sz w:val="18"/>
              </w:rPr>
            </w:pPr>
          </w:p>
        </w:tc>
        <w:tc>
          <w:tcPr>
            <w:tcW w:w="2551" w:type="dxa"/>
            <w:vAlign w:val="center"/>
          </w:tcPr>
          <w:p w:rsidR="00A42DA6" w:rsidRPr="00A84EAF" w:rsidRDefault="00A42DA6" w:rsidP="00A42DA6">
            <w:pPr>
              <w:jc w:val="center"/>
              <w:rPr>
                <w:sz w:val="18"/>
                <w:szCs w:val="16"/>
              </w:rPr>
            </w:pPr>
          </w:p>
        </w:tc>
      </w:tr>
      <w:tr w:rsidR="00A42DA6" w:rsidRPr="00A84EAF" w:rsidTr="001E4A39">
        <w:tc>
          <w:tcPr>
            <w:tcW w:w="3964" w:type="dxa"/>
            <w:vAlign w:val="center"/>
          </w:tcPr>
          <w:p w:rsidR="00A42DA6" w:rsidRPr="00A84EAF" w:rsidRDefault="00A42DA6" w:rsidP="00A42DA6">
            <w:pPr>
              <w:pStyle w:val="Tabela"/>
              <w:rPr>
                <w:sz w:val="18"/>
              </w:rPr>
            </w:pPr>
          </w:p>
        </w:tc>
        <w:tc>
          <w:tcPr>
            <w:tcW w:w="1204" w:type="dxa"/>
            <w:vAlign w:val="center"/>
          </w:tcPr>
          <w:p w:rsidR="00A42DA6" w:rsidRPr="00A84EAF" w:rsidRDefault="00A42DA6" w:rsidP="00A42DA6">
            <w:pPr>
              <w:pStyle w:val="Tabela"/>
              <w:rPr>
                <w:sz w:val="18"/>
              </w:rPr>
            </w:pPr>
          </w:p>
        </w:tc>
        <w:tc>
          <w:tcPr>
            <w:tcW w:w="923" w:type="dxa"/>
            <w:vAlign w:val="center"/>
          </w:tcPr>
          <w:p w:rsidR="00A42DA6" w:rsidRPr="00A84EAF" w:rsidRDefault="00A42DA6" w:rsidP="00A42DA6">
            <w:pPr>
              <w:pStyle w:val="Tabela"/>
              <w:rPr>
                <w:sz w:val="18"/>
              </w:rPr>
            </w:pPr>
          </w:p>
        </w:tc>
        <w:tc>
          <w:tcPr>
            <w:tcW w:w="2551" w:type="dxa"/>
            <w:vAlign w:val="center"/>
          </w:tcPr>
          <w:p w:rsidR="00A42DA6" w:rsidRPr="00A84EAF" w:rsidRDefault="00A42DA6" w:rsidP="00A42DA6">
            <w:pPr>
              <w:jc w:val="center"/>
              <w:rPr>
                <w:sz w:val="18"/>
                <w:szCs w:val="16"/>
              </w:rPr>
            </w:pPr>
          </w:p>
        </w:tc>
      </w:tr>
    </w:tbl>
    <w:p w:rsidR="00B11B27" w:rsidRPr="00727C66" w:rsidRDefault="00B11B27" w:rsidP="00B11B27"/>
    <w:p w:rsidR="00F8498F" w:rsidRDefault="00F8498F" w:rsidP="00F8498F"/>
    <w:p w:rsidR="00F8498F" w:rsidRDefault="00F8498F" w:rsidP="00F8498F"/>
    <w:p w:rsidR="00B11B27" w:rsidRPr="00727C66" w:rsidRDefault="00B11B27" w:rsidP="00B11B27">
      <w:pPr>
        <w:pStyle w:val="Heading1"/>
      </w:pPr>
      <w:r w:rsidRPr="00727C66">
        <w:lastRenderedPageBreak/>
        <w:t>Informações adicionais</w:t>
      </w:r>
    </w:p>
    <w:p w:rsidR="00C6501F" w:rsidRPr="00B36F73" w:rsidRDefault="00C6501F" w:rsidP="00C6501F">
      <w:pPr>
        <w:spacing w:line="276" w:lineRule="auto"/>
        <w:jc w:val="both"/>
      </w:pPr>
      <w:r>
        <w:t>Com o encerramento das actividades do projecto e consequente entrega do produto, segue-se o início do período de garantia a contar desde a formalização do seguinte documento. Vale recordar que o período de garantia foi estipulado na Proposta Técnica e Financeira (</w:t>
      </w:r>
      <w:r>
        <w:t>SGC</w:t>
      </w:r>
      <w:r w:rsidRPr="00B22AAE">
        <w:t>_Proposta Tecnica_v1.0.doc</w:t>
      </w:r>
      <w:r>
        <w:t>).</w:t>
      </w:r>
    </w:p>
    <w:p w:rsidR="00B11B27" w:rsidRDefault="00B11B27" w:rsidP="00B11B27"/>
    <w:p w:rsidR="00B11B27" w:rsidRPr="00B36F73" w:rsidRDefault="00B11B27" w:rsidP="00B11B27"/>
    <w:p w:rsidR="00B11B27" w:rsidRDefault="00B11B27" w:rsidP="00B11B27"/>
    <w:p w:rsidR="008843C9" w:rsidRDefault="008843C9" w:rsidP="003D377B"/>
    <w:p w:rsidR="008843C9" w:rsidRDefault="008843C9" w:rsidP="003D377B"/>
    <w:p w:rsidR="008843C9" w:rsidRDefault="008843C9" w:rsidP="003D377B"/>
    <w:tbl>
      <w:tblPr>
        <w:tblW w:w="8642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1565"/>
        <w:gridCol w:w="4384"/>
        <w:gridCol w:w="1621"/>
        <w:gridCol w:w="1072"/>
      </w:tblGrid>
      <w:tr w:rsidR="008843C9" w:rsidRPr="00C52528" w:rsidTr="001E4A39">
        <w:trPr>
          <w:trHeight w:val="420"/>
        </w:trPr>
        <w:tc>
          <w:tcPr>
            <w:tcW w:w="8642" w:type="dxa"/>
            <w:gridSpan w:val="4"/>
            <w:shd w:val="clear" w:color="auto" w:fill="DBE5F1" w:themeFill="accent1" w:themeFillTint="33"/>
            <w:vAlign w:val="center"/>
          </w:tcPr>
          <w:p w:rsidR="008843C9" w:rsidRPr="00C52528" w:rsidRDefault="00F267F3" w:rsidP="007D5BC2">
            <w:pPr>
              <w:jc w:val="center"/>
              <w:rPr>
                <w:b/>
              </w:rPr>
            </w:pPr>
            <w:r>
              <w:rPr>
                <w:b/>
              </w:rPr>
              <w:t>Aceite d</w:t>
            </w:r>
            <w:r w:rsidR="007D5BC2">
              <w:rPr>
                <w:b/>
              </w:rPr>
              <w:t>o Contrato</w:t>
            </w:r>
          </w:p>
        </w:tc>
      </w:tr>
      <w:tr w:rsidR="00B11B27" w:rsidRPr="00C52528" w:rsidTr="001E4A39">
        <w:trPr>
          <w:trHeight w:val="420"/>
        </w:trPr>
        <w:tc>
          <w:tcPr>
            <w:tcW w:w="8642" w:type="dxa"/>
            <w:gridSpan w:val="4"/>
            <w:shd w:val="clear" w:color="auto" w:fill="auto"/>
            <w:vAlign w:val="center"/>
          </w:tcPr>
          <w:p w:rsidR="00B11B27" w:rsidRDefault="00B11B27" w:rsidP="00BC6121">
            <w:pPr>
              <w:jc w:val="both"/>
            </w:pPr>
            <w:r w:rsidRPr="00B11B27">
              <w:t xml:space="preserve">Os </w:t>
            </w:r>
            <w:r w:rsidR="00BC6121">
              <w:t>participantes</w:t>
            </w:r>
            <w:r w:rsidRPr="00B11B27">
              <w:t xml:space="preserve"> abaixo </w:t>
            </w:r>
            <w:r w:rsidR="00BC6121">
              <w:t>autorizam o</w:t>
            </w:r>
            <w:r w:rsidR="00BC6121" w:rsidRPr="00B11B27">
              <w:t xml:space="preserve"> encerra</w:t>
            </w:r>
            <w:r w:rsidR="00BC6121">
              <w:t xml:space="preserve">mento </w:t>
            </w:r>
            <w:r w:rsidR="00BC6121" w:rsidRPr="00B11B27">
              <w:t xml:space="preserve">do </w:t>
            </w:r>
            <w:r w:rsidR="009E11BF">
              <w:t>contra</w:t>
            </w:r>
            <w:r w:rsidR="00BC6121" w:rsidRPr="00B11B27">
              <w:t xml:space="preserve">to </w:t>
            </w:r>
            <w:r w:rsidR="00BC6121">
              <w:t xml:space="preserve">e </w:t>
            </w:r>
            <w:r w:rsidRPr="00B11B27">
              <w:t xml:space="preserve">atestam </w:t>
            </w:r>
            <w:r w:rsidR="00BC6121">
              <w:t>o cumprimento d</w:t>
            </w:r>
            <w:r w:rsidR="009E11BF">
              <w:t>e todas clausulas</w:t>
            </w:r>
            <w:r w:rsidR="007D5BC2">
              <w:t xml:space="preserve"> e a inexistência de qualquer reinvindicação futura</w:t>
            </w:r>
            <w:r w:rsidRPr="00B11B27">
              <w:t>.</w:t>
            </w:r>
          </w:p>
          <w:p w:rsidR="00BC6121" w:rsidRDefault="00BC6121" w:rsidP="00BC6121">
            <w:pPr>
              <w:jc w:val="both"/>
              <w:rPr>
                <w:b/>
              </w:rPr>
            </w:pPr>
          </w:p>
        </w:tc>
      </w:tr>
      <w:tr w:rsidR="001E4A39" w:rsidRPr="00C52528" w:rsidTr="001E4A39">
        <w:trPr>
          <w:trHeight w:val="315"/>
        </w:trPr>
        <w:tc>
          <w:tcPr>
            <w:tcW w:w="1565" w:type="dxa"/>
            <w:shd w:val="clear" w:color="auto" w:fill="DBE5F1" w:themeFill="accent1" w:themeFillTint="33"/>
            <w:vAlign w:val="center"/>
          </w:tcPr>
          <w:p w:rsidR="001E4A39" w:rsidRPr="00C52528" w:rsidRDefault="001E4A39" w:rsidP="002D679E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384" w:type="dxa"/>
            <w:shd w:val="clear" w:color="auto" w:fill="DBE5F1" w:themeFill="accent1" w:themeFillTint="33"/>
          </w:tcPr>
          <w:p w:rsidR="001E4A39" w:rsidRDefault="001E4A39" w:rsidP="002D679E">
            <w:pPr>
              <w:jc w:val="center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1621" w:type="dxa"/>
            <w:shd w:val="clear" w:color="auto" w:fill="DBE5F1" w:themeFill="accent1" w:themeFillTint="33"/>
            <w:vAlign w:val="center"/>
          </w:tcPr>
          <w:p w:rsidR="001E4A39" w:rsidRPr="00C52528" w:rsidRDefault="001E4A39" w:rsidP="002D679E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072" w:type="dxa"/>
            <w:shd w:val="clear" w:color="auto" w:fill="DBE5F1" w:themeFill="accent1" w:themeFillTint="33"/>
            <w:vAlign w:val="center"/>
          </w:tcPr>
          <w:p w:rsidR="001E4A39" w:rsidRPr="00C52528" w:rsidRDefault="001E4A39" w:rsidP="002D679E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1E4A39" w:rsidRPr="00C52528" w:rsidTr="001E4A39">
        <w:trPr>
          <w:trHeight w:val="379"/>
        </w:trPr>
        <w:tc>
          <w:tcPr>
            <w:tcW w:w="1565" w:type="dxa"/>
            <w:vAlign w:val="center"/>
          </w:tcPr>
          <w:p w:rsidR="001E4A39" w:rsidRPr="00CE3355" w:rsidRDefault="001E4A39" w:rsidP="002D679E">
            <w:pPr>
              <w:pStyle w:val="Tabela"/>
            </w:pPr>
            <w:r w:rsidRPr="00CE3355">
              <w:t>Patrocinador do Projeto</w:t>
            </w:r>
          </w:p>
        </w:tc>
        <w:tc>
          <w:tcPr>
            <w:tcW w:w="4384" w:type="dxa"/>
          </w:tcPr>
          <w:p w:rsidR="001E4A39" w:rsidRPr="00C52528" w:rsidRDefault="001E4A39" w:rsidP="002D679E"/>
        </w:tc>
        <w:tc>
          <w:tcPr>
            <w:tcW w:w="1621" w:type="dxa"/>
            <w:vAlign w:val="center"/>
          </w:tcPr>
          <w:p w:rsidR="001E4A39" w:rsidRPr="00C52528" w:rsidRDefault="001E4A39" w:rsidP="002D679E"/>
        </w:tc>
        <w:tc>
          <w:tcPr>
            <w:tcW w:w="1072" w:type="dxa"/>
            <w:vAlign w:val="center"/>
          </w:tcPr>
          <w:p w:rsidR="001E4A39" w:rsidRPr="00C52528" w:rsidRDefault="001E4A39" w:rsidP="002D679E"/>
        </w:tc>
      </w:tr>
      <w:tr w:rsidR="001E4A39" w:rsidRPr="00C52528" w:rsidTr="001E4A39">
        <w:trPr>
          <w:trHeight w:val="379"/>
        </w:trPr>
        <w:tc>
          <w:tcPr>
            <w:tcW w:w="1565" w:type="dxa"/>
            <w:vAlign w:val="center"/>
          </w:tcPr>
          <w:p w:rsidR="001E4A39" w:rsidRPr="00CE3355" w:rsidRDefault="001E4A39" w:rsidP="002D679E">
            <w:pPr>
              <w:pStyle w:val="Tabela"/>
            </w:pPr>
            <w:r>
              <w:t>Gerente do Projeto</w:t>
            </w:r>
          </w:p>
        </w:tc>
        <w:tc>
          <w:tcPr>
            <w:tcW w:w="4384" w:type="dxa"/>
          </w:tcPr>
          <w:p w:rsidR="001E4A39" w:rsidRPr="00C52528" w:rsidRDefault="001E4A39" w:rsidP="002D679E"/>
        </w:tc>
        <w:tc>
          <w:tcPr>
            <w:tcW w:w="1621" w:type="dxa"/>
            <w:vAlign w:val="center"/>
          </w:tcPr>
          <w:p w:rsidR="001E4A39" w:rsidRPr="00C52528" w:rsidRDefault="001E4A39" w:rsidP="002D679E"/>
        </w:tc>
        <w:tc>
          <w:tcPr>
            <w:tcW w:w="1072" w:type="dxa"/>
            <w:vAlign w:val="center"/>
          </w:tcPr>
          <w:p w:rsidR="001E4A39" w:rsidRPr="00C52528" w:rsidRDefault="001E4A39" w:rsidP="002D679E"/>
        </w:tc>
      </w:tr>
    </w:tbl>
    <w:p w:rsidR="008843C9" w:rsidRDefault="008843C9" w:rsidP="008843C9"/>
    <w:p w:rsidR="00C6501F" w:rsidRDefault="00C6501F" w:rsidP="003D377B"/>
    <w:p w:rsidR="00C6501F" w:rsidRPr="00C6501F" w:rsidRDefault="00C6501F" w:rsidP="00C6501F"/>
    <w:p w:rsidR="00C6501F" w:rsidRPr="00C6501F" w:rsidRDefault="00C6501F" w:rsidP="00C6501F"/>
    <w:p w:rsidR="00C6501F" w:rsidRPr="00C6501F" w:rsidRDefault="00C6501F" w:rsidP="00C6501F"/>
    <w:p w:rsidR="00C6501F" w:rsidRPr="00C6501F" w:rsidRDefault="00C6501F" w:rsidP="00C6501F"/>
    <w:p w:rsidR="00C6501F" w:rsidRPr="00C6501F" w:rsidRDefault="00C6501F" w:rsidP="00C6501F"/>
    <w:p w:rsidR="00C6501F" w:rsidRPr="00C6501F" w:rsidRDefault="00C6501F" w:rsidP="00C6501F"/>
    <w:p w:rsidR="00C6501F" w:rsidRPr="00C6501F" w:rsidRDefault="00C6501F" w:rsidP="00C6501F"/>
    <w:p w:rsidR="00C6501F" w:rsidRPr="00C6501F" w:rsidRDefault="00C6501F" w:rsidP="00C6501F"/>
    <w:p w:rsidR="00C6501F" w:rsidRPr="00C6501F" w:rsidRDefault="00C6501F" w:rsidP="00C6501F"/>
    <w:p w:rsidR="00C6501F" w:rsidRPr="00C6501F" w:rsidRDefault="00C6501F" w:rsidP="00C6501F"/>
    <w:p w:rsidR="00C6501F" w:rsidRPr="00C6501F" w:rsidRDefault="00C6501F" w:rsidP="00C6501F"/>
    <w:p w:rsidR="00C6501F" w:rsidRPr="00C6501F" w:rsidRDefault="00C6501F" w:rsidP="00C6501F"/>
    <w:p w:rsidR="00C6501F" w:rsidRPr="00C6501F" w:rsidRDefault="00C6501F" w:rsidP="00C6501F"/>
    <w:p w:rsidR="00C6501F" w:rsidRPr="00C6501F" w:rsidRDefault="00C6501F" w:rsidP="00C6501F"/>
    <w:p w:rsidR="00C6501F" w:rsidRPr="00C6501F" w:rsidRDefault="00C6501F" w:rsidP="00C6501F"/>
    <w:p w:rsidR="00C6501F" w:rsidRPr="00C6501F" w:rsidRDefault="00C6501F" w:rsidP="00C6501F"/>
    <w:p w:rsidR="00C6501F" w:rsidRPr="00C6501F" w:rsidRDefault="00C6501F" w:rsidP="00C6501F"/>
    <w:p w:rsidR="008843C9" w:rsidRPr="00C6501F" w:rsidRDefault="00C6501F" w:rsidP="00C6501F">
      <w:pPr>
        <w:tabs>
          <w:tab w:val="left" w:pos="6222"/>
        </w:tabs>
      </w:pPr>
      <w:r>
        <w:tab/>
      </w:r>
    </w:p>
    <w:sectPr w:rsidR="008843C9" w:rsidRPr="00C6501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4A00" w:rsidRDefault="001A4A00" w:rsidP="005E1593">
      <w:r>
        <w:separator/>
      </w:r>
    </w:p>
  </w:endnote>
  <w:endnote w:type="continuationSeparator" w:id="0">
    <w:p w:rsidR="001A4A00" w:rsidRDefault="001A4A00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501F" w:rsidRDefault="00C6501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294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846"/>
      <w:gridCol w:w="4448"/>
    </w:tblGrid>
    <w:tr w:rsidR="006419CA" w:rsidRPr="006419CA" w:rsidTr="007D5BC2">
      <w:trPr>
        <w:jc w:val="center"/>
      </w:trPr>
      <w:tc>
        <w:tcPr>
          <w:tcW w:w="3846" w:type="dxa"/>
          <w:vAlign w:val="center"/>
        </w:tcPr>
        <w:p w:rsidR="006419CA" w:rsidRPr="006419CA" w:rsidRDefault="006419CA" w:rsidP="005713A0">
          <w:pPr>
            <w:pStyle w:val="Footer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7D5BC2">
            <w:rPr>
              <w:noProof/>
              <w:color w:val="244061" w:themeColor="accent1" w:themeShade="80"/>
            </w:rPr>
            <w:t>Relatório de encerramento do contrato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4448" w:type="dxa"/>
          <w:vAlign w:val="center"/>
        </w:tcPr>
        <w:p w:rsidR="006419CA" w:rsidRPr="006419CA" w:rsidRDefault="006419CA" w:rsidP="005713A0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1A4A00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1A4A00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5713A0" w:rsidRPr="006419CA" w:rsidTr="007D5BC2">
      <w:trPr>
        <w:jc w:val="center"/>
      </w:trPr>
      <w:sdt>
        <w:sdtPr>
          <w:rPr>
            <w:color w:val="244061" w:themeColor="accent1" w:themeShade="80"/>
          </w:rPr>
          <w:alias w:val="Company"/>
          <w:tag w:val=""/>
          <w:id w:val="1429014479"/>
          <w:placeholder>
            <w:docPart w:val="74086A4A857D4F8BB1DEEB7A9BDA4ADA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tc>
            <w:tcPr>
              <w:tcW w:w="3846" w:type="dxa"/>
              <w:vAlign w:val="center"/>
            </w:tcPr>
            <w:p w:rsidR="005713A0" w:rsidRPr="006419CA" w:rsidRDefault="00C6501F" w:rsidP="005713A0">
              <w:pPr>
                <w:pStyle w:val="Footer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Desenvolvedores</w:t>
              </w:r>
            </w:p>
          </w:tc>
        </w:sdtContent>
      </w:sdt>
      <w:tc>
        <w:tcPr>
          <w:tcW w:w="4448" w:type="dxa"/>
          <w:vAlign w:val="center"/>
        </w:tcPr>
        <w:p w:rsidR="005713A0" w:rsidRPr="006419CA" w:rsidRDefault="005713A0" w:rsidP="005713A0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r w:rsidRPr="00C6501F">
            <w:rPr>
              <w:rStyle w:val="Hyperlink"/>
            </w:rPr>
            <w:t>projetos</w:t>
          </w:r>
          <w:r w:rsidR="00C6501F" w:rsidRPr="00C6501F">
            <w:rPr>
              <w:rStyle w:val="Hyperlink"/>
            </w:rPr>
            <w:t>gc</w:t>
          </w:r>
          <w:r w:rsidR="00C6501F">
            <w:rPr>
              <w:rStyle w:val="Hyperlink"/>
              <w:lang w:val="en-US"/>
            </w:rPr>
            <w:t>@gmail</w:t>
          </w:r>
          <w:r w:rsidR="00C6501F">
            <w:rPr>
              <w:rStyle w:val="Hyperlink"/>
            </w:rPr>
            <w:t>.com</w:t>
          </w:r>
        </w:p>
      </w:tc>
    </w:tr>
  </w:tbl>
  <w:p w:rsidR="006419CA" w:rsidRPr="006419CA" w:rsidRDefault="006419CA" w:rsidP="006419C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501F" w:rsidRDefault="00C6501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4A00" w:rsidRDefault="001A4A00" w:rsidP="005E1593">
      <w:r>
        <w:separator/>
      </w:r>
    </w:p>
  </w:footnote>
  <w:footnote w:type="continuationSeparator" w:id="0">
    <w:p w:rsidR="001A4A00" w:rsidRDefault="001A4A00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501F" w:rsidRDefault="00C6501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5713A0" w:rsidRPr="00AD691F" w:rsidTr="005713A0">
      <w:trPr>
        <w:trHeight w:val="567"/>
        <w:jc w:val="center"/>
      </w:trPr>
      <w:tc>
        <w:tcPr>
          <w:tcW w:w="6492" w:type="dxa"/>
          <w:vAlign w:val="center"/>
        </w:tcPr>
        <w:p w:rsidR="005713A0" w:rsidRPr="00C6501F" w:rsidRDefault="005713A0" w:rsidP="00C6501F">
          <w:pPr>
            <w:pStyle w:val="Comments"/>
          </w:pPr>
          <w:fldSimple w:instr=" TITLE   \* MERGEFORMAT ">
            <w:r w:rsidR="009E11BF" w:rsidRPr="00C6501F">
              <w:t>Relatório de encerramento do contrato</w:t>
            </w:r>
          </w:fldSimple>
        </w:p>
      </w:tc>
      <w:tc>
        <w:tcPr>
          <w:tcW w:w="1956" w:type="dxa"/>
          <w:vMerge w:val="restart"/>
          <w:vAlign w:val="center"/>
        </w:tcPr>
        <w:p w:rsidR="005713A0" w:rsidRPr="00AD691F" w:rsidRDefault="00C6501F" w:rsidP="00C6501F">
          <w:pPr>
            <w:pStyle w:val="Comments"/>
          </w:pPr>
          <w:r>
            <w:rPr>
              <w:noProof/>
              <w:lang w:val="en-US"/>
            </w:rPr>
            <w:drawing>
              <wp:inline distT="0" distB="0" distL="0" distR="0">
                <wp:extent cx="1104900" cy="11049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WhatsApp Image 2019-03-11 at 20.16.31.jpe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11049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5713A0" w:rsidRPr="00A10908" w:rsidTr="005713A0">
      <w:trPr>
        <w:trHeight w:val="567"/>
        <w:jc w:val="center"/>
      </w:trPr>
      <w:tc>
        <w:tcPr>
          <w:tcW w:w="6492" w:type="dxa"/>
          <w:vAlign w:val="center"/>
        </w:tcPr>
        <w:p w:rsidR="005713A0" w:rsidRPr="00C6501F" w:rsidRDefault="00C6501F" w:rsidP="002D679E">
          <w:pPr>
            <w:pStyle w:val="Header"/>
            <w:rPr>
              <w:rFonts w:ascii="Times New Roman" w:hAnsi="Times New Roman"/>
              <w:sz w:val="24"/>
              <w:szCs w:val="24"/>
            </w:rPr>
          </w:pPr>
          <w:r w:rsidRPr="00C6501F">
            <w:rPr>
              <w:rFonts w:ascii="Times New Roman" w:hAnsi="Times New Roman"/>
              <w:sz w:val="24"/>
              <w:szCs w:val="24"/>
            </w:rPr>
            <w:t>SGC - Sistema de Gestão de Cemitério</w:t>
          </w:r>
        </w:p>
      </w:tc>
      <w:tc>
        <w:tcPr>
          <w:tcW w:w="1956" w:type="dxa"/>
          <w:vMerge/>
          <w:vAlign w:val="center"/>
        </w:tcPr>
        <w:p w:rsidR="005713A0" w:rsidRPr="00A10908" w:rsidRDefault="005713A0" w:rsidP="002D679E">
          <w:pPr>
            <w:pStyle w:val="Header"/>
            <w:rPr>
              <w:b/>
            </w:rPr>
          </w:pPr>
        </w:p>
      </w:tc>
    </w:tr>
  </w:tbl>
  <w:p w:rsidR="005E1593" w:rsidRDefault="005E159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501F" w:rsidRDefault="00C6501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2F5406"/>
    <w:multiLevelType w:val="hybridMultilevel"/>
    <w:tmpl w:val="7C205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D82BD4"/>
    <w:multiLevelType w:val="hybridMultilevel"/>
    <w:tmpl w:val="60F2B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747"/>
    <w:rsid w:val="00080AED"/>
    <w:rsid w:val="000E2853"/>
    <w:rsid w:val="00174B48"/>
    <w:rsid w:val="00187BBB"/>
    <w:rsid w:val="001A4A00"/>
    <w:rsid w:val="001D497F"/>
    <w:rsid w:val="001E4A39"/>
    <w:rsid w:val="001F3D30"/>
    <w:rsid w:val="00274187"/>
    <w:rsid w:val="00310275"/>
    <w:rsid w:val="00321EE0"/>
    <w:rsid w:val="00331443"/>
    <w:rsid w:val="00341B09"/>
    <w:rsid w:val="0034544C"/>
    <w:rsid w:val="00356299"/>
    <w:rsid w:val="0037313A"/>
    <w:rsid w:val="003D377B"/>
    <w:rsid w:val="0042609D"/>
    <w:rsid w:val="004B2855"/>
    <w:rsid w:val="004B60F1"/>
    <w:rsid w:val="0055540E"/>
    <w:rsid w:val="005713A0"/>
    <w:rsid w:val="005814A1"/>
    <w:rsid w:val="005A6BEF"/>
    <w:rsid w:val="005E1593"/>
    <w:rsid w:val="005F487B"/>
    <w:rsid w:val="00605747"/>
    <w:rsid w:val="006419CA"/>
    <w:rsid w:val="00663704"/>
    <w:rsid w:val="006819C1"/>
    <w:rsid w:val="006A233C"/>
    <w:rsid w:val="006C162B"/>
    <w:rsid w:val="006E71B7"/>
    <w:rsid w:val="00735A91"/>
    <w:rsid w:val="00743E89"/>
    <w:rsid w:val="00777513"/>
    <w:rsid w:val="007A054B"/>
    <w:rsid w:val="007D3FB3"/>
    <w:rsid w:val="007D5BC2"/>
    <w:rsid w:val="007E6433"/>
    <w:rsid w:val="00842903"/>
    <w:rsid w:val="00871E89"/>
    <w:rsid w:val="008843C9"/>
    <w:rsid w:val="008A2F21"/>
    <w:rsid w:val="00990136"/>
    <w:rsid w:val="009E11BF"/>
    <w:rsid w:val="00A42DA6"/>
    <w:rsid w:val="00A84EAF"/>
    <w:rsid w:val="00AB6247"/>
    <w:rsid w:val="00AE1992"/>
    <w:rsid w:val="00B11B27"/>
    <w:rsid w:val="00BC6121"/>
    <w:rsid w:val="00C52528"/>
    <w:rsid w:val="00C6501F"/>
    <w:rsid w:val="00CE2B3B"/>
    <w:rsid w:val="00D37957"/>
    <w:rsid w:val="00D37C5A"/>
    <w:rsid w:val="00E34C15"/>
    <w:rsid w:val="00F267F3"/>
    <w:rsid w:val="00F8498F"/>
    <w:rsid w:val="00FB5A09"/>
    <w:rsid w:val="00FE438F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D2E9AA0-6DF8-4FE6-B715-BEAB29F34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11BF"/>
    <w:pPr>
      <w:spacing w:after="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qFormat/>
    <w:rsid w:val="008843C9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11B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1593"/>
  </w:style>
  <w:style w:type="paragraph" w:styleId="Footer">
    <w:name w:val="footer"/>
    <w:basedOn w:val="Normal"/>
    <w:link w:val="Foot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1593"/>
  </w:style>
  <w:style w:type="paragraph" w:customStyle="1" w:styleId="Descrio">
    <w:name w:val="Descrição"/>
    <w:basedOn w:val="Header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leGrid">
    <w:name w:val="Table Grid"/>
    <w:basedOn w:val="Table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84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PlaceholderText">
    <w:name w:val="Placeholder Text"/>
    <w:basedOn w:val="DefaultParagraphFont"/>
    <w:uiPriority w:val="99"/>
    <w:semiHidden/>
    <w:rsid w:val="005713A0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5713A0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E11B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Comments">
    <w:name w:val="Comments"/>
    <w:basedOn w:val="Descrio"/>
    <w:link w:val="CommentsChar"/>
    <w:autoRedefine/>
    <w:qFormat/>
    <w:rsid w:val="00C6501F"/>
    <w:pPr>
      <w:jc w:val="both"/>
    </w:pPr>
    <w:rPr>
      <w:rFonts w:ascii="Times New Roman" w:hAnsi="Times New Roman"/>
      <w:sz w:val="24"/>
      <w:szCs w:val="24"/>
      <w:lang w:val="pt-BR"/>
    </w:rPr>
  </w:style>
  <w:style w:type="character" w:customStyle="1" w:styleId="CommentsChar">
    <w:name w:val="Comments Char"/>
    <w:basedOn w:val="DefaultParagraphFont"/>
    <w:link w:val="Comments"/>
    <w:rsid w:val="00C6501F"/>
    <w:rPr>
      <w:rFonts w:ascii="Times New Roman" w:eastAsia="Times" w:hAnsi="Times New Roman" w:cs="Times New Roman"/>
      <w:sz w:val="24"/>
      <w:szCs w:val="24"/>
      <w:lang w:eastAsia="pt-BR"/>
    </w:rPr>
  </w:style>
  <w:style w:type="paragraph" w:styleId="ListParagraph">
    <w:name w:val="List Paragraph"/>
    <w:basedOn w:val="Normal"/>
    <w:uiPriority w:val="34"/>
    <w:qFormat/>
    <w:rsid w:val="00C650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Site\Modelos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4086A4A857D4F8BB1DEEB7A9BDA4A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CEFA43-3A80-4797-A24E-C11E4F77A0EF}"/>
      </w:docPartPr>
      <w:docPartBody>
        <w:p w:rsidR="00F26ED2" w:rsidRDefault="00F32082">
          <w:r w:rsidRPr="0057457C">
            <w:rPr>
              <w:rStyle w:val="PlaceholderText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082"/>
    <w:rsid w:val="000C1428"/>
    <w:rsid w:val="001B2BD4"/>
    <w:rsid w:val="009F777E"/>
    <w:rsid w:val="00A13D99"/>
    <w:rsid w:val="00A3166D"/>
    <w:rsid w:val="00F26ED2"/>
    <w:rsid w:val="00F32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2082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3208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1</TotalTime>
  <Pages>2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Relatório de encerramento do contrato</vt:lpstr>
    </vt:vector>
  </TitlesOfParts>
  <Company>Desenvolvedores</Company>
  <LinksUpToDate>false</LinksUpToDate>
  <CharactersWithSpaces>1644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de encerramento do contrato</dc:title>
  <dc:subject>Nome do Projeto</dc:subject>
  <dc:creator>eduardo@escritoriodeprojetos.com.br</dc:creator>
  <cp:keywords>Template Gerenciamento de Projetos</cp:keywords>
  <dc:description>http://www.escritoriodeprojetos.com.br</dc:description>
  <cp:lastModifiedBy>nati langa</cp:lastModifiedBy>
  <cp:revision>2</cp:revision>
  <dcterms:created xsi:type="dcterms:W3CDTF">2019-06-05T18:05:00Z</dcterms:created>
  <dcterms:modified xsi:type="dcterms:W3CDTF">2019-06-05T18:05:00Z</dcterms:modified>
</cp:coreProperties>
</file>