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9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13"/>
        <w:gridCol w:w="3960"/>
        <w:gridCol w:w="720"/>
        <w:gridCol w:w="2700"/>
      </w:tblGrid>
      <w:tr w:rsidR="006E42B1" w:rsidRPr="00BE1EF4" w14:paraId="57E2DA8B" w14:textId="77777777" w:rsidTr="00BE1EF4">
        <w:trPr>
          <w:trHeight w:val="129"/>
        </w:trPr>
        <w:tc>
          <w:tcPr>
            <w:tcW w:w="1913" w:type="dxa"/>
            <w:shd w:val="clear" w:color="auto" w:fill="DBE5F1" w:themeFill="accent1" w:themeFillTint="33"/>
            <w:noWrap/>
          </w:tcPr>
          <w:p w14:paraId="267CA2E6" w14:textId="77777777" w:rsidR="006E42B1" w:rsidRPr="00BE1EF4" w:rsidRDefault="006E42B1" w:rsidP="00637831">
            <w:pPr>
              <w:pStyle w:val="Header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 xml:space="preserve">Período </w:t>
            </w:r>
            <w:r w:rsidR="00F46458" w:rsidRPr="00BE1EF4">
              <w:rPr>
                <w:sz w:val="24"/>
                <w:szCs w:val="24"/>
              </w:rPr>
              <w:t xml:space="preserve">De: </w:t>
            </w:r>
            <w:r w:rsidR="00F46458" w:rsidRPr="00BE1EF4">
              <w:rPr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16822AA6" w14:textId="61170D2F" w:rsidR="006E42B1" w:rsidRPr="00BE1EF4" w:rsidRDefault="00745C16" w:rsidP="00637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81C4D">
              <w:rPr>
                <w:sz w:val="24"/>
                <w:szCs w:val="24"/>
              </w:rPr>
              <w:t>/04/19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1AAAD4A9" w14:textId="77777777" w:rsidR="006E42B1" w:rsidRPr="00BE1EF4" w:rsidRDefault="006E42B1" w:rsidP="00637831">
            <w:pPr>
              <w:pStyle w:val="Header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14:paraId="26AD0D45" w14:textId="12C3A463" w:rsidR="006E42B1" w:rsidRPr="00BE1EF4" w:rsidRDefault="00081C4D" w:rsidP="00637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30/05/19</w:t>
            </w:r>
          </w:p>
        </w:tc>
      </w:tr>
    </w:tbl>
    <w:p w14:paraId="34E6F577" w14:textId="77777777" w:rsidR="006E42B1" w:rsidRPr="00BE1EF4" w:rsidRDefault="006E42B1" w:rsidP="006E42B1">
      <w:pPr>
        <w:rPr>
          <w:sz w:val="24"/>
          <w:szCs w:val="24"/>
        </w:rPr>
      </w:pPr>
    </w:p>
    <w:p w14:paraId="1B63B072" w14:textId="77777777" w:rsidR="006E42B1" w:rsidRPr="00BE1EF4" w:rsidRDefault="006E42B1" w:rsidP="006E42B1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BE1EF4" w14:paraId="10A496A1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A74D390" w14:textId="77777777" w:rsidR="006E42B1" w:rsidRPr="00BE1EF4" w:rsidRDefault="006E42B1" w:rsidP="00637831">
            <w:pPr>
              <w:pStyle w:val="Header"/>
              <w:rPr>
                <w:rFonts w:cs="Arial"/>
                <w:bCs/>
                <w:sz w:val="24"/>
                <w:szCs w:val="24"/>
              </w:rPr>
            </w:pPr>
            <w:r w:rsidRPr="00BE1EF4">
              <w:rPr>
                <w:rFonts w:cs="Arial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4EE52676" w14:textId="77777777" w:rsidR="006E42B1" w:rsidRPr="00BE1EF4" w:rsidRDefault="006E42B1" w:rsidP="00637831">
            <w:pPr>
              <w:pStyle w:val="Head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8014CF7" w14:textId="77777777" w:rsidR="006E42B1" w:rsidRPr="00BE1EF4" w:rsidRDefault="006E42B1" w:rsidP="00637831">
            <w:pPr>
              <w:pStyle w:val="Header"/>
              <w:rPr>
                <w:rFonts w:cs="Arial"/>
                <w:bCs/>
                <w:sz w:val="24"/>
                <w:szCs w:val="24"/>
              </w:rPr>
            </w:pPr>
            <w:r w:rsidRPr="00BE1EF4">
              <w:rPr>
                <w:rFonts w:cs="Arial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74F2803C" w14:textId="77777777" w:rsidR="006E42B1" w:rsidRPr="00BE1EF4" w:rsidRDefault="006E42B1" w:rsidP="00637831">
            <w:pPr>
              <w:pStyle w:val="Head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162E7C34" w14:textId="77777777" w:rsidR="006E42B1" w:rsidRPr="00BE1EF4" w:rsidRDefault="006E42B1" w:rsidP="00637831">
            <w:pPr>
              <w:pStyle w:val="Header"/>
              <w:rPr>
                <w:rFonts w:cs="Arial"/>
                <w:bCs/>
                <w:sz w:val="24"/>
                <w:szCs w:val="24"/>
              </w:rPr>
            </w:pPr>
            <w:r w:rsidRPr="00BE1EF4">
              <w:rPr>
                <w:rFonts w:cs="Arial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105F9ADB" w14:textId="77777777" w:rsidR="006E42B1" w:rsidRPr="00BE1EF4" w:rsidRDefault="006E42B1" w:rsidP="00637831">
            <w:pPr>
              <w:pStyle w:val="Head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3EC46D5E" w14:textId="77777777" w:rsidR="006E42B1" w:rsidRPr="00BE1EF4" w:rsidRDefault="006E42B1" w:rsidP="00637831">
            <w:pPr>
              <w:pStyle w:val="Header"/>
              <w:rPr>
                <w:rFonts w:cs="Arial"/>
                <w:bCs/>
                <w:sz w:val="24"/>
                <w:szCs w:val="24"/>
              </w:rPr>
            </w:pPr>
            <w:r w:rsidRPr="00BE1EF4">
              <w:rPr>
                <w:rFonts w:cs="Arial"/>
                <w:bCs/>
                <w:sz w:val="24"/>
                <w:szCs w:val="24"/>
              </w:rPr>
              <w:t>Situação Crítica</w:t>
            </w:r>
          </w:p>
        </w:tc>
      </w:tr>
    </w:tbl>
    <w:p w14:paraId="15334C0C" w14:textId="77777777" w:rsidR="006E42B1" w:rsidRPr="00BE1EF4" w:rsidRDefault="006E42B1" w:rsidP="006E42B1">
      <w:pPr>
        <w:rPr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RPr="00BE1EF4" w14:paraId="6BF7E3F0" w14:textId="77777777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6BF92C9E" w14:textId="77777777" w:rsidR="006E42B1" w:rsidRPr="00BE1EF4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51319572" w14:textId="77777777" w:rsidR="006E42B1" w:rsidRPr="00BE1EF4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14:paraId="763F0D8D" w14:textId="77777777" w:rsidR="006E42B1" w:rsidRPr="00BE1EF4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BE1EF4" w14:paraId="79595ED7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1FF068FF" w14:textId="17FBFB02" w:rsidR="006E42B1" w:rsidRPr="00BE1EF4" w:rsidRDefault="00D175D8" w:rsidP="00637831">
            <w:pPr>
              <w:jc w:val="center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Prazo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64F8CD62" w14:textId="77777777" w:rsidR="006E42B1" w:rsidRPr="00BE1EF4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37EC2522" w14:textId="554237DC" w:rsidR="006E42B1" w:rsidRPr="00BE1EF4" w:rsidRDefault="00836EF3" w:rsidP="00637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arranque das </w:t>
            </w:r>
            <w:proofErr w:type="spellStart"/>
            <w:r>
              <w:rPr>
                <w:sz w:val="24"/>
                <w:szCs w:val="24"/>
              </w:rPr>
              <w:t>actividades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elicitação</w:t>
            </w:r>
            <w:proofErr w:type="spellEnd"/>
            <w:r>
              <w:rPr>
                <w:sz w:val="24"/>
                <w:szCs w:val="24"/>
              </w:rPr>
              <w:t>, documentação e implementação decorreu dentro do período definido.</w:t>
            </w:r>
          </w:p>
        </w:tc>
      </w:tr>
      <w:tr w:rsidR="006E42B1" w:rsidRPr="00BE1EF4" w14:paraId="3F69152C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749867F8" w14:textId="7DDDDC1B" w:rsidR="006E42B1" w:rsidRPr="00BE1EF4" w:rsidRDefault="00D175D8" w:rsidP="00637831">
            <w:pPr>
              <w:jc w:val="center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Custo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15D99DB1" w14:textId="77777777" w:rsidR="006E42B1" w:rsidRPr="00BE1EF4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88347DF" w14:textId="07029F2B" w:rsidR="006E42B1" w:rsidRPr="00BE1EF4" w:rsidRDefault="00836EF3" w:rsidP="00637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 nenhuma alteração do plano financeiro do </w:t>
            </w:r>
            <w:proofErr w:type="spellStart"/>
            <w:r>
              <w:rPr>
                <w:sz w:val="24"/>
                <w:szCs w:val="24"/>
              </w:rPr>
              <w:t>projecto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75D8" w:rsidRPr="00BE1EF4" w14:paraId="5956B0DF" w14:textId="77777777" w:rsidTr="00836EF3">
        <w:trPr>
          <w:trHeight w:val="305"/>
        </w:trPr>
        <w:tc>
          <w:tcPr>
            <w:tcW w:w="2313" w:type="dxa"/>
            <w:vAlign w:val="center"/>
          </w:tcPr>
          <w:p w14:paraId="3D5E06AF" w14:textId="77777777" w:rsidR="00D175D8" w:rsidRPr="00BE1EF4" w:rsidRDefault="00D175D8" w:rsidP="00EE77FF">
            <w:pPr>
              <w:jc w:val="center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FFFF00"/>
            <w:vAlign w:val="center"/>
          </w:tcPr>
          <w:p w14:paraId="5B334F46" w14:textId="77777777" w:rsidR="00D175D8" w:rsidRPr="00BE1EF4" w:rsidRDefault="00D175D8" w:rsidP="00EE7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A751941" w14:textId="655397AA" w:rsidR="00D175D8" w:rsidRPr="00BE1EF4" w:rsidRDefault="00836EF3" w:rsidP="00EE7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Fraca definição dos relacionamentos entre os módulos em relação ao valor agregado do negócio.</w:t>
            </w:r>
          </w:p>
        </w:tc>
      </w:tr>
      <w:tr w:rsidR="00D175D8" w:rsidRPr="00BE1EF4" w14:paraId="1F0B682D" w14:textId="77777777" w:rsidTr="00D00A78">
        <w:trPr>
          <w:trHeight w:val="305"/>
        </w:trPr>
        <w:tc>
          <w:tcPr>
            <w:tcW w:w="2313" w:type="dxa"/>
            <w:vAlign w:val="center"/>
          </w:tcPr>
          <w:p w14:paraId="6DCC482E" w14:textId="77777777" w:rsidR="00D175D8" w:rsidRPr="00BE1EF4" w:rsidRDefault="00D175D8" w:rsidP="00186988">
            <w:pPr>
              <w:jc w:val="center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14:paraId="50F9FF80" w14:textId="77777777" w:rsidR="00D175D8" w:rsidRPr="00BE1EF4" w:rsidRDefault="00D175D8" w:rsidP="001869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21CBB5D5" w14:textId="0E21698B" w:rsidR="00D175D8" w:rsidRPr="00BE1EF4" w:rsidRDefault="00D00A78" w:rsidP="001869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Restruturação dos procedimentos de formalização das </w:t>
            </w:r>
            <w:proofErr w:type="spellStart"/>
            <w:r>
              <w:rPr>
                <w:sz w:val="24"/>
                <w:szCs w:val="24"/>
              </w:rPr>
              <w:t>actividades</w:t>
            </w:r>
            <w:proofErr w:type="spellEnd"/>
            <w:r>
              <w:rPr>
                <w:sz w:val="24"/>
                <w:szCs w:val="24"/>
              </w:rPr>
              <w:t xml:space="preserve"> desempenhadas pela equipa de desenvolvimento (Inclusão do </w:t>
            </w:r>
            <w:proofErr w:type="spellStart"/>
            <w:r>
              <w:rPr>
                <w:sz w:val="24"/>
                <w:szCs w:val="24"/>
              </w:rPr>
              <w:t>RedMine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00A78" w:rsidRPr="00BE1EF4" w14:paraId="7A32B599" w14:textId="77777777" w:rsidTr="00D00A78">
        <w:trPr>
          <w:trHeight w:val="305"/>
        </w:trPr>
        <w:tc>
          <w:tcPr>
            <w:tcW w:w="2313" w:type="dxa"/>
            <w:vAlign w:val="center"/>
          </w:tcPr>
          <w:p w14:paraId="782711C7" w14:textId="7F7B0892" w:rsidR="00D00A78" w:rsidRPr="00BE1EF4" w:rsidRDefault="00D00A78" w:rsidP="001869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 Humanos</w:t>
            </w:r>
          </w:p>
        </w:tc>
        <w:tc>
          <w:tcPr>
            <w:tcW w:w="747" w:type="dxa"/>
            <w:shd w:val="clear" w:color="auto" w:fill="FFFF00"/>
            <w:vAlign w:val="center"/>
          </w:tcPr>
          <w:p w14:paraId="0DE1E4AD" w14:textId="77777777" w:rsidR="00D00A78" w:rsidRPr="00BE1EF4" w:rsidRDefault="00D00A78" w:rsidP="001869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2859DAC7" w14:textId="04C4C64D" w:rsidR="00D00A78" w:rsidRDefault="00D00A78" w:rsidP="001869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Pouca transparência e clareza das </w:t>
            </w:r>
            <w:proofErr w:type="spellStart"/>
            <w:r>
              <w:rPr>
                <w:sz w:val="24"/>
                <w:szCs w:val="24"/>
              </w:rPr>
              <w:t>actividades</w:t>
            </w:r>
            <w:proofErr w:type="spellEnd"/>
            <w:r>
              <w:rPr>
                <w:sz w:val="24"/>
                <w:szCs w:val="24"/>
              </w:rPr>
              <w:t xml:space="preserve"> desempenhadas por cada membro da equipa de desenvolvimento;</w:t>
            </w:r>
          </w:p>
          <w:p w14:paraId="77E0C3CF" w14:textId="77777777" w:rsidR="00D00A78" w:rsidRDefault="00D00A78" w:rsidP="00186988">
            <w:pPr>
              <w:jc w:val="center"/>
              <w:rPr>
                <w:sz w:val="24"/>
                <w:szCs w:val="24"/>
              </w:rPr>
            </w:pPr>
          </w:p>
          <w:p w14:paraId="2E0E6B2F" w14:textId="3E98492C" w:rsidR="00D00A78" w:rsidRPr="00BE1EF4" w:rsidRDefault="00D00A78" w:rsidP="001869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Alocação específica de tarefas no desenvolvimento do </w:t>
            </w:r>
            <w:proofErr w:type="spellStart"/>
            <w:r>
              <w:rPr>
                <w:sz w:val="24"/>
                <w:szCs w:val="24"/>
              </w:rPr>
              <w:t>projecto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13A837E1" w14:textId="77777777" w:rsidR="006E42B1" w:rsidRPr="00BE1EF4" w:rsidRDefault="006E42B1" w:rsidP="006E42B1">
      <w:pPr>
        <w:rPr>
          <w:sz w:val="24"/>
          <w:szCs w:val="24"/>
        </w:rPr>
      </w:pPr>
    </w:p>
    <w:p w14:paraId="07E0F963" w14:textId="77777777" w:rsidR="006E42B1" w:rsidRPr="00BE1EF4" w:rsidRDefault="006E42B1" w:rsidP="006E42B1">
      <w:pPr>
        <w:rPr>
          <w:sz w:val="24"/>
          <w:szCs w:val="24"/>
        </w:rPr>
      </w:pPr>
    </w:p>
    <w:p w14:paraId="5CCC0F73" w14:textId="77777777" w:rsidR="00F46458" w:rsidRPr="00BE1EF4" w:rsidRDefault="00F46458" w:rsidP="00E85FEF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>Estrutura Analítica do Projeto (EAP)</w:t>
      </w:r>
    </w:p>
    <w:p w14:paraId="1B79895E" w14:textId="6C4BFB70" w:rsidR="00F46458" w:rsidRDefault="00F46458" w:rsidP="00F46458">
      <w:pPr>
        <w:pStyle w:val="Comments"/>
        <w:rPr>
          <w:sz w:val="24"/>
          <w:szCs w:val="24"/>
        </w:rPr>
      </w:pPr>
      <w:r w:rsidRPr="00BE1EF4">
        <w:rPr>
          <w:sz w:val="24"/>
          <w:szCs w:val="24"/>
        </w:rPr>
        <w:t xml:space="preserve">[Mais conhecida pelo termo Inglês - Work Breakdown Structure (WBS) – Informar </w:t>
      </w:r>
      <w:r w:rsidR="00747B7F" w:rsidRPr="00BE1EF4">
        <w:rPr>
          <w:sz w:val="24"/>
          <w:szCs w:val="24"/>
        </w:rPr>
        <w:t xml:space="preserve">o código da EAP </w:t>
      </w:r>
      <w:r w:rsidRPr="00BE1EF4">
        <w:rPr>
          <w:sz w:val="24"/>
          <w:szCs w:val="24"/>
        </w:rPr>
        <w:t>na primeira coluna d</w:t>
      </w:r>
      <w:r w:rsidR="00747B7F" w:rsidRPr="00BE1EF4">
        <w:rPr>
          <w:sz w:val="24"/>
          <w:szCs w:val="24"/>
        </w:rPr>
        <w:t>a</w:t>
      </w:r>
      <w:r w:rsidRPr="00BE1EF4">
        <w:rPr>
          <w:sz w:val="24"/>
          <w:szCs w:val="24"/>
        </w:rPr>
        <w:t xml:space="preserve">s </w:t>
      </w:r>
      <w:r w:rsidR="00747B7F" w:rsidRPr="00BE1EF4">
        <w:rPr>
          <w:sz w:val="24"/>
          <w:szCs w:val="24"/>
        </w:rPr>
        <w:t>seções</w:t>
      </w:r>
      <w:r w:rsidRPr="00BE1EF4">
        <w:rPr>
          <w:sz w:val="24"/>
          <w:szCs w:val="24"/>
        </w:rPr>
        <w:t>]</w:t>
      </w:r>
    </w:p>
    <w:p w14:paraId="39F9E023" w14:textId="77777777" w:rsidR="008E584D" w:rsidRPr="00BE1EF4" w:rsidRDefault="008E584D" w:rsidP="00F46458">
      <w:pPr>
        <w:pStyle w:val="Comments"/>
        <w:rPr>
          <w:sz w:val="24"/>
          <w:szCs w:val="24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178"/>
        <w:gridCol w:w="4234"/>
        <w:gridCol w:w="1224"/>
        <w:gridCol w:w="1132"/>
        <w:gridCol w:w="1677"/>
      </w:tblGrid>
      <w:tr w:rsidR="00F46458" w:rsidRPr="00BE1EF4" w14:paraId="2726F4E0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DBE5F1" w:themeFill="accent1" w:themeFillTint="33"/>
            <w:hideMark/>
          </w:tcPr>
          <w:p w14:paraId="2097A5C7" w14:textId="77777777" w:rsidR="00F46458" w:rsidRPr="00BE1EF4" w:rsidRDefault="00F46458" w:rsidP="00F46458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Código da EAP</w:t>
            </w:r>
          </w:p>
        </w:tc>
        <w:tc>
          <w:tcPr>
            <w:tcW w:w="4234" w:type="dxa"/>
            <w:shd w:val="clear" w:color="auto" w:fill="DBE5F1" w:themeFill="accent1" w:themeFillTint="33"/>
            <w:hideMark/>
          </w:tcPr>
          <w:p w14:paraId="74BF99D5" w14:textId="77777777" w:rsidR="00F46458" w:rsidRPr="00BE1EF4" w:rsidRDefault="00F46458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224" w:type="dxa"/>
            <w:shd w:val="clear" w:color="auto" w:fill="DBE5F1" w:themeFill="accent1" w:themeFillTint="33"/>
            <w:hideMark/>
          </w:tcPr>
          <w:p w14:paraId="757D78B6" w14:textId="77777777" w:rsidR="00F46458" w:rsidRPr="00BE1EF4" w:rsidRDefault="00F46458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Início</w:t>
            </w:r>
          </w:p>
        </w:tc>
        <w:tc>
          <w:tcPr>
            <w:tcW w:w="1132" w:type="dxa"/>
            <w:shd w:val="clear" w:color="auto" w:fill="DBE5F1" w:themeFill="accent1" w:themeFillTint="33"/>
            <w:hideMark/>
          </w:tcPr>
          <w:p w14:paraId="698CD387" w14:textId="77777777" w:rsidR="00F46458" w:rsidRPr="00BE1EF4" w:rsidRDefault="00F46458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Término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5A9BD428" w14:textId="77777777" w:rsidR="00F46458" w:rsidRPr="00BE1EF4" w:rsidRDefault="00F46458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Status</w:t>
            </w:r>
          </w:p>
        </w:tc>
      </w:tr>
      <w:tr w:rsidR="00F46458" w:rsidRPr="00BE1EF4" w14:paraId="7A883007" w14:textId="77777777" w:rsidTr="00993707">
        <w:trPr>
          <w:trHeight w:val="270"/>
          <w:jc w:val="center"/>
        </w:trPr>
        <w:tc>
          <w:tcPr>
            <w:tcW w:w="1178" w:type="dxa"/>
            <w:noWrap/>
          </w:tcPr>
          <w:p w14:paraId="1C8CEFE6" w14:textId="4B10A272" w:rsidR="00F46458" w:rsidRPr="00BE1EF4" w:rsidRDefault="00745C16" w:rsidP="00F4645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Sgc</w:t>
            </w:r>
            <w:proofErr w:type="spellEnd"/>
          </w:p>
        </w:tc>
        <w:tc>
          <w:tcPr>
            <w:tcW w:w="4234" w:type="dxa"/>
            <w:noWrap/>
          </w:tcPr>
          <w:p w14:paraId="65DBF8B5" w14:textId="43E4CF8B" w:rsidR="00F46458" w:rsidRPr="00BE1EF4" w:rsidRDefault="00081C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Gestão de</w:t>
            </w:r>
            <w:r w:rsidRPr="00081C4D">
              <w:rPr>
                <w:sz w:val="24"/>
                <w:szCs w:val="24"/>
              </w:rPr>
              <w:t xml:space="preserve"> Cemitério</w:t>
            </w:r>
          </w:p>
        </w:tc>
        <w:tc>
          <w:tcPr>
            <w:tcW w:w="1224" w:type="dxa"/>
            <w:noWrap/>
          </w:tcPr>
          <w:p w14:paraId="42E133C3" w14:textId="7CCB3B43" w:rsidR="00F46458" w:rsidRPr="00BE1EF4" w:rsidRDefault="00081C4D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30/04/19</w:t>
            </w:r>
          </w:p>
        </w:tc>
        <w:tc>
          <w:tcPr>
            <w:tcW w:w="1132" w:type="dxa"/>
            <w:noWrap/>
          </w:tcPr>
          <w:p w14:paraId="548B8AEB" w14:textId="66EEF454" w:rsidR="00F46458" w:rsidRPr="00BE1EF4" w:rsidRDefault="00081C4D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20/07/19</w:t>
            </w:r>
          </w:p>
        </w:tc>
        <w:tc>
          <w:tcPr>
            <w:tcW w:w="1677" w:type="dxa"/>
            <w:shd w:val="clear" w:color="auto" w:fill="FFFF00"/>
          </w:tcPr>
          <w:p w14:paraId="085D335D" w14:textId="41C85A74" w:rsidR="00F46458" w:rsidRPr="00BE1EF4" w:rsidRDefault="008E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8E584D" w:rsidRPr="00BE1EF4" w14:paraId="21AC7A02" w14:textId="77777777" w:rsidTr="00993707">
        <w:trPr>
          <w:trHeight w:val="270"/>
          <w:jc w:val="center"/>
        </w:trPr>
        <w:tc>
          <w:tcPr>
            <w:tcW w:w="1178" w:type="dxa"/>
            <w:noWrap/>
          </w:tcPr>
          <w:p w14:paraId="2D16AFDF" w14:textId="7A7E86C7" w:rsidR="008E584D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8E584D">
              <w:rPr>
                <w:sz w:val="24"/>
                <w:szCs w:val="24"/>
              </w:rPr>
              <w:t>.1</w:t>
            </w:r>
          </w:p>
        </w:tc>
        <w:tc>
          <w:tcPr>
            <w:tcW w:w="4234" w:type="dxa"/>
            <w:noWrap/>
          </w:tcPr>
          <w:p w14:paraId="5A65CBF0" w14:textId="592AE64C" w:rsidR="008E584D" w:rsidRPr="00BE1EF4" w:rsidRDefault="008E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Cadastro</w:t>
            </w:r>
          </w:p>
        </w:tc>
        <w:tc>
          <w:tcPr>
            <w:tcW w:w="1224" w:type="dxa"/>
            <w:noWrap/>
          </w:tcPr>
          <w:p w14:paraId="0E4D8C6F" w14:textId="72D69213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30/04/19</w:t>
            </w:r>
          </w:p>
        </w:tc>
        <w:tc>
          <w:tcPr>
            <w:tcW w:w="1132" w:type="dxa"/>
            <w:noWrap/>
          </w:tcPr>
          <w:p w14:paraId="5011346C" w14:textId="0787D5DF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25/05/19</w:t>
            </w:r>
          </w:p>
        </w:tc>
        <w:tc>
          <w:tcPr>
            <w:tcW w:w="1677" w:type="dxa"/>
            <w:shd w:val="clear" w:color="auto" w:fill="FFFF00"/>
          </w:tcPr>
          <w:p w14:paraId="3F14F29E" w14:textId="14966B42" w:rsidR="008E584D" w:rsidRPr="00BE1EF4" w:rsidRDefault="008E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8E584D" w:rsidRPr="00BE1EF4" w14:paraId="2DC4B44F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95B3D7" w:themeFill="accent1" w:themeFillTint="99"/>
            <w:noWrap/>
          </w:tcPr>
          <w:p w14:paraId="79942CF6" w14:textId="61622506" w:rsidR="008E584D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8E584D">
              <w:rPr>
                <w:sz w:val="24"/>
                <w:szCs w:val="24"/>
              </w:rPr>
              <w:t>.1.1</w:t>
            </w:r>
          </w:p>
        </w:tc>
        <w:tc>
          <w:tcPr>
            <w:tcW w:w="4234" w:type="dxa"/>
            <w:shd w:val="clear" w:color="auto" w:fill="95B3D7" w:themeFill="accent1" w:themeFillTint="99"/>
            <w:noWrap/>
          </w:tcPr>
          <w:p w14:paraId="448DE050" w14:textId="07BC2ED5" w:rsidR="008E584D" w:rsidRPr="00BE1EF4" w:rsidRDefault="008E58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Elicitação</w:t>
            </w:r>
            <w:proofErr w:type="spellEnd"/>
            <w:r>
              <w:rPr>
                <w:sz w:val="24"/>
                <w:szCs w:val="24"/>
              </w:rPr>
              <w:t xml:space="preserve"> de Requisitos</w:t>
            </w:r>
          </w:p>
        </w:tc>
        <w:tc>
          <w:tcPr>
            <w:tcW w:w="1224" w:type="dxa"/>
            <w:shd w:val="clear" w:color="auto" w:fill="95B3D7" w:themeFill="accent1" w:themeFillTint="99"/>
            <w:noWrap/>
          </w:tcPr>
          <w:p w14:paraId="11E33C26" w14:textId="4CAD1BB2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30/04/19</w:t>
            </w:r>
          </w:p>
        </w:tc>
        <w:tc>
          <w:tcPr>
            <w:tcW w:w="1132" w:type="dxa"/>
            <w:shd w:val="clear" w:color="auto" w:fill="95B3D7" w:themeFill="accent1" w:themeFillTint="99"/>
            <w:noWrap/>
          </w:tcPr>
          <w:p w14:paraId="55874489" w14:textId="7F0A8712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04/05/19</w:t>
            </w:r>
          </w:p>
        </w:tc>
        <w:tc>
          <w:tcPr>
            <w:tcW w:w="1677" w:type="dxa"/>
            <w:shd w:val="clear" w:color="auto" w:fill="92D050"/>
          </w:tcPr>
          <w:p w14:paraId="415D2797" w14:textId="7A326241" w:rsidR="008E584D" w:rsidRPr="00BE1EF4" w:rsidRDefault="008E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8E584D" w:rsidRPr="00BE1EF4" w14:paraId="08880BC6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FABF8F" w:themeFill="accent6" w:themeFillTint="99"/>
            <w:noWrap/>
          </w:tcPr>
          <w:p w14:paraId="0F638EC2" w14:textId="00A17658" w:rsidR="008E584D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8E584D">
              <w:rPr>
                <w:sz w:val="24"/>
                <w:szCs w:val="24"/>
              </w:rPr>
              <w:t>.1.1</w:t>
            </w:r>
            <w:r w:rsidR="00554D00">
              <w:rPr>
                <w:sz w:val="24"/>
                <w:szCs w:val="24"/>
              </w:rPr>
              <w:t>.5</w:t>
            </w:r>
          </w:p>
        </w:tc>
        <w:tc>
          <w:tcPr>
            <w:tcW w:w="4234" w:type="dxa"/>
            <w:noWrap/>
          </w:tcPr>
          <w:p w14:paraId="79686D2F" w14:textId="099CCF71" w:rsidR="008E584D" w:rsidRPr="00BE1EF4" w:rsidRDefault="008E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</w:t>
            </w:r>
            <w:r w:rsidR="00554D00">
              <w:rPr>
                <w:sz w:val="24"/>
                <w:szCs w:val="24"/>
              </w:rPr>
              <w:t xml:space="preserve"> e Discussão</w:t>
            </w:r>
            <w:r>
              <w:rPr>
                <w:sz w:val="24"/>
                <w:szCs w:val="24"/>
              </w:rPr>
              <w:t xml:space="preserve"> do Produto que sendo construído</w:t>
            </w:r>
          </w:p>
        </w:tc>
        <w:tc>
          <w:tcPr>
            <w:tcW w:w="1224" w:type="dxa"/>
            <w:noWrap/>
          </w:tcPr>
          <w:p w14:paraId="36319392" w14:textId="025D5205" w:rsidR="008E584D" w:rsidRPr="00BE1EF4" w:rsidRDefault="008E58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081C4D">
              <w:rPr>
                <w:sz w:val="24"/>
                <w:szCs w:val="24"/>
              </w:rPr>
              <w:t>/19</w:t>
            </w:r>
          </w:p>
        </w:tc>
        <w:tc>
          <w:tcPr>
            <w:tcW w:w="1132" w:type="dxa"/>
            <w:noWrap/>
          </w:tcPr>
          <w:p w14:paraId="26F7064E" w14:textId="5A8372F3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04/05/19</w:t>
            </w:r>
          </w:p>
        </w:tc>
        <w:tc>
          <w:tcPr>
            <w:tcW w:w="1677" w:type="dxa"/>
            <w:shd w:val="clear" w:color="auto" w:fill="92D050"/>
          </w:tcPr>
          <w:p w14:paraId="6DB9B600" w14:textId="136A92C1" w:rsidR="008E584D" w:rsidRPr="00BE1EF4" w:rsidRDefault="00554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8E584D" w:rsidRPr="00BE1EF4" w14:paraId="49618CF2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95B3D7" w:themeFill="accent1" w:themeFillTint="99"/>
            <w:noWrap/>
          </w:tcPr>
          <w:p w14:paraId="18F034C0" w14:textId="095FD57A" w:rsidR="008E584D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7D533C">
              <w:rPr>
                <w:sz w:val="24"/>
                <w:szCs w:val="24"/>
              </w:rPr>
              <w:t>.1.2</w:t>
            </w:r>
          </w:p>
        </w:tc>
        <w:tc>
          <w:tcPr>
            <w:tcW w:w="4234" w:type="dxa"/>
            <w:shd w:val="clear" w:color="auto" w:fill="95B3D7" w:themeFill="accent1" w:themeFillTint="99"/>
            <w:noWrap/>
          </w:tcPr>
          <w:p w14:paraId="52246B03" w14:textId="7B39EAA3" w:rsidR="008E584D" w:rsidRPr="00BE1EF4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1224" w:type="dxa"/>
            <w:shd w:val="clear" w:color="auto" w:fill="95B3D7" w:themeFill="accent1" w:themeFillTint="99"/>
            <w:noWrap/>
          </w:tcPr>
          <w:p w14:paraId="5A2A33F2" w14:textId="76A703FB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  <w:tc>
          <w:tcPr>
            <w:tcW w:w="1132" w:type="dxa"/>
            <w:shd w:val="clear" w:color="auto" w:fill="95B3D7" w:themeFill="accent1" w:themeFillTint="99"/>
            <w:noWrap/>
          </w:tcPr>
          <w:p w14:paraId="2017AD4C" w14:textId="095F4E71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  <w:tc>
          <w:tcPr>
            <w:tcW w:w="1677" w:type="dxa"/>
            <w:shd w:val="clear" w:color="auto" w:fill="92D050"/>
          </w:tcPr>
          <w:p w14:paraId="4760030B" w14:textId="0109047B" w:rsidR="008E584D" w:rsidRPr="00BE1EF4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8E584D" w:rsidRPr="00BE1EF4" w14:paraId="0F221DE3" w14:textId="77777777" w:rsidTr="00993707">
        <w:trPr>
          <w:trHeight w:val="270"/>
          <w:jc w:val="center"/>
        </w:trPr>
        <w:tc>
          <w:tcPr>
            <w:tcW w:w="1178" w:type="dxa"/>
            <w:noWrap/>
          </w:tcPr>
          <w:p w14:paraId="497119AE" w14:textId="170845F5" w:rsidR="008E584D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7D533C">
              <w:rPr>
                <w:sz w:val="24"/>
                <w:szCs w:val="24"/>
              </w:rPr>
              <w:t>.1.2.3</w:t>
            </w:r>
          </w:p>
        </w:tc>
        <w:tc>
          <w:tcPr>
            <w:tcW w:w="4234" w:type="dxa"/>
            <w:noWrap/>
          </w:tcPr>
          <w:p w14:paraId="12F30127" w14:textId="3B9AB5B4" w:rsidR="008E584D" w:rsidRPr="00BE1EF4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dos Casos de Uso</w:t>
            </w:r>
          </w:p>
        </w:tc>
        <w:tc>
          <w:tcPr>
            <w:tcW w:w="1224" w:type="dxa"/>
            <w:noWrap/>
          </w:tcPr>
          <w:p w14:paraId="0F7FFFF3" w14:textId="323F160F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08/05//19</w:t>
            </w:r>
          </w:p>
        </w:tc>
        <w:tc>
          <w:tcPr>
            <w:tcW w:w="1132" w:type="dxa"/>
            <w:noWrap/>
          </w:tcPr>
          <w:p w14:paraId="3C8ACB65" w14:textId="43BA5778" w:rsidR="008E584D" w:rsidRPr="00BE1EF4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09/05/19</w:t>
            </w:r>
          </w:p>
        </w:tc>
        <w:tc>
          <w:tcPr>
            <w:tcW w:w="1677" w:type="dxa"/>
            <w:shd w:val="clear" w:color="auto" w:fill="92D050"/>
          </w:tcPr>
          <w:p w14:paraId="33A9AB6C" w14:textId="11D05BE3" w:rsidR="008E584D" w:rsidRPr="00BE1EF4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7D533C" w:rsidRPr="00BE1EF4" w14:paraId="136DEEEF" w14:textId="77777777" w:rsidTr="00993707">
        <w:trPr>
          <w:trHeight w:val="270"/>
          <w:jc w:val="center"/>
        </w:trPr>
        <w:tc>
          <w:tcPr>
            <w:tcW w:w="1178" w:type="dxa"/>
            <w:noWrap/>
          </w:tcPr>
          <w:p w14:paraId="5B09F5D6" w14:textId="7C3B3AFE" w:rsidR="007D533C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7D533C">
              <w:rPr>
                <w:sz w:val="24"/>
                <w:szCs w:val="24"/>
              </w:rPr>
              <w:t>.1.2.4</w:t>
            </w:r>
          </w:p>
        </w:tc>
        <w:tc>
          <w:tcPr>
            <w:tcW w:w="4234" w:type="dxa"/>
            <w:noWrap/>
          </w:tcPr>
          <w:p w14:paraId="28290921" w14:textId="53F93C82" w:rsidR="007D533C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Prototipagem das Interfaces de Utilizador</w:t>
            </w:r>
          </w:p>
        </w:tc>
        <w:tc>
          <w:tcPr>
            <w:tcW w:w="1224" w:type="dxa"/>
            <w:noWrap/>
          </w:tcPr>
          <w:p w14:paraId="49501087" w14:textId="1CB48197" w:rsidR="007D533C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10/05/19</w:t>
            </w:r>
          </w:p>
        </w:tc>
        <w:tc>
          <w:tcPr>
            <w:tcW w:w="1132" w:type="dxa"/>
            <w:noWrap/>
          </w:tcPr>
          <w:p w14:paraId="1F96E735" w14:textId="2EF720D6" w:rsidR="007D533C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  <w:tc>
          <w:tcPr>
            <w:tcW w:w="1677" w:type="dxa"/>
            <w:shd w:val="clear" w:color="auto" w:fill="92D050"/>
          </w:tcPr>
          <w:p w14:paraId="7B309FC3" w14:textId="224C1FD8" w:rsidR="007D533C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7D533C" w:rsidRPr="00BE1EF4" w14:paraId="7DE73236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FABF8F" w:themeFill="accent6" w:themeFillTint="99"/>
            <w:noWrap/>
          </w:tcPr>
          <w:p w14:paraId="1CE16A53" w14:textId="19648AD5" w:rsidR="007D533C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7D533C">
              <w:rPr>
                <w:sz w:val="24"/>
                <w:szCs w:val="24"/>
              </w:rPr>
              <w:t>.1.2.5</w:t>
            </w:r>
          </w:p>
        </w:tc>
        <w:tc>
          <w:tcPr>
            <w:tcW w:w="4234" w:type="dxa"/>
            <w:noWrap/>
          </w:tcPr>
          <w:p w14:paraId="0EB8AF99" w14:textId="64EFEBD4" w:rsidR="007D533C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Composição e apresentação do Documento de Requisitos</w:t>
            </w:r>
          </w:p>
        </w:tc>
        <w:tc>
          <w:tcPr>
            <w:tcW w:w="1224" w:type="dxa"/>
            <w:noWrap/>
          </w:tcPr>
          <w:p w14:paraId="5E3531F5" w14:textId="46510285" w:rsidR="007D533C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08/05/19</w:t>
            </w:r>
          </w:p>
        </w:tc>
        <w:tc>
          <w:tcPr>
            <w:tcW w:w="1132" w:type="dxa"/>
            <w:noWrap/>
          </w:tcPr>
          <w:p w14:paraId="39CA78BE" w14:textId="57AB488D" w:rsidR="007D533C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  <w:tc>
          <w:tcPr>
            <w:tcW w:w="1677" w:type="dxa"/>
            <w:shd w:val="clear" w:color="auto" w:fill="92D050"/>
          </w:tcPr>
          <w:p w14:paraId="2786EAB7" w14:textId="606417AD" w:rsidR="007D533C" w:rsidRDefault="007D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D27403" w:rsidRPr="00BE1EF4" w14:paraId="403DD830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95B3D7" w:themeFill="accent1" w:themeFillTint="99"/>
            <w:noWrap/>
          </w:tcPr>
          <w:p w14:paraId="4E51ACDB" w14:textId="3A197E30" w:rsidR="00D27403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CA71C6">
              <w:rPr>
                <w:sz w:val="24"/>
                <w:szCs w:val="24"/>
              </w:rPr>
              <w:t>.1.3</w:t>
            </w:r>
          </w:p>
        </w:tc>
        <w:tc>
          <w:tcPr>
            <w:tcW w:w="4234" w:type="dxa"/>
            <w:shd w:val="clear" w:color="auto" w:fill="95B3D7" w:themeFill="accent1" w:themeFillTint="99"/>
            <w:noWrap/>
          </w:tcPr>
          <w:p w14:paraId="2E613304" w14:textId="3C7515FE" w:rsidR="00D27403" w:rsidRDefault="007A5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</w:t>
            </w:r>
          </w:p>
        </w:tc>
        <w:tc>
          <w:tcPr>
            <w:tcW w:w="1224" w:type="dxa"/>
            <w:shd w:val="clear" w:color="auto" w:fill="95B3D7" w:themeFill="accent1" w:themeFillTint="99"/>
            <w:noWrap/>
          </w:tcPr>
          <w:p w14:paraId="61EEDD25" w14:textId="5389C3AE" w:rsidR="00D27403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  <w:tc>
          <w:tcPr>
            <w:tcW w:w="1132" w:type="dxa"/>
            <w:shd w:val="clear" w:color="auto" w:fill="95B3D7" w:themeFill="accent1" w:themeFillTint="99"/>
            <w:noWrap/>
          </w:tcPr>
          <w:p w14:paraId="23A6B33A" w14:textId="03E547A2" w:rsidR="00D27403" w:rsidRDefault="00081C4D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18/05/19</w:t>
            </w:r>
          </w:p>
        </w:tc>
        <w:tc>
          <w:tcPr>
            <w:tcW w:w="1677" w:type="dxa"/>
            <w:shd w:val="clear" w:color="auto" w:fill="FFFF00"/>
          </w:tcPr>
          <w:p w14:paraId="4D36894B" w14:textId="1A9CF93F" w:rsidR="00D27403" w:rsidRDefault="00CA7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D27403" w:rsidRPr="00BE1EF4" w14:paraId="73163972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170C312B" w14:textId="5BE34FC9" w:rsidR="00D27403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sgc</w:t>
            </w:r>
            <w:r w:rsidR="004C44FB">
              <w:rPr>
                <w:sz w:val="24"/>
                <w:szCs w:val="24"/>
              </w:rPr>
              <w:t>.1.3.1</w:t>
            </w:r>
          </w:p>
        </w:tc>
        <w:tc>
          <w:tcPr>
            <w:tcW w:w="4234" w:type="dxa"/>
            <w:noWrap/>
          </w:tcPr>
          <w:p w14:paraId="49C6FBEA" w14:textId="50A3898A" w:rsidR="00D27403" w:rsidRDefault="004C4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Configuração do Ambiente de Desenvolvimento</w:t>
            </w:r>
          </w:p>
        </w:tc>
        <w:tc>
          <w:tcPr>
            <w:tcW w:w="1224" w:type="dxa"/>
            <w:noWrap/>
          </w:tcPr>
          <w:p w14:paraId="71BB09CF" w14:textId="679242F2" w:rsidR="00D27403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  <w:tc>
          <w:tcPr>
            <w:tcW w:w="1132" w:type="dxa"/>
            <w:noWrap/>
          </w:tcPr>
          <w:p w14:paraId="2F74472E" w14:textId="1817E73D" w:rsidR="00D27403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  <w:tc>
          <w:tcPr>
            <w:tcW w:w="1677" w:type="dxa"/>
            <w:shd w:val="clear" w:color="auto" w:fill="92D050"/>
          </w:tcPr>
          <w:p w14:paraId="1ADB88A7" w14:textId="757E4898" w:rsidR="00D27403" w:rsidRDefault="004C4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0A1CB4" w:rsidRPr="00BE1EF4" w14:paraId="59FBDA1A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2157B70F" w14:textId="42B664F9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096814">
              <w:rPr>
                <w:sz w:val="24"/>
                <w:szCs w:val="24"/>
              </w:rPr>
              <w:t>.1.3.</w:t>
            </w:r>
            <w:r w:rsidR="00263E12">
              <w:rPr>
                <w:sz w:val="24"/>
                <w:szCs w:val="24"/>
              </w:rPr>
              <w:t>2</w:t>
            </w:r>
          </w:p>
        </w:tc>
        <w:tc>
          <w:tcPr>
            <w:tcW w:w="4234" w:type="dxa"/>
            <w:noWrap/>
          </w:tcPr>
          <w:p w14:paraId="3D16708C" w14:textId="4754E2AB" w:rsidR="000A1CB4" w:rsidRDefault="00824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</w:t>
            </w:r>
            <w:r w:rsidR="00D7163D">
              <w:rPr>
                <w:sz w:val="24"/>
                <w:szCs w:val="24"/>
              </w:rPr>
              <w:t xml:space="preserve"> das Interfaces de Utilizador</w:t>
            </w:r>
          </w:p>
        </w:tc>
        <w:tc>
          <w:tcPr>
            <w:tcW w:w="1224" w:type="dxa"/>
            <w:noWrap/>
          </w:tcPr>
          <w:p w14:paraId="20E88A3F" w14:textId="53014036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10/05/19</w:t>
            </w:r>
          </w:p>
        </w:tc>
        <w:tc>
          <w:tcPr>
            <w:tcW w:w="1132" w:type="dxa"/>
            <w:noWrap/>
          </w:tcPr>
          <w:p w14:paraId="140C4F22" w14:textId="1867C33C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15/05/19</w:t>
            </w:r>
          </w:p>
        </w:tc>
        <w:tc>
          <w:tcPr>
            <w:tcW w:w="1677" w:type="dxa"/>
            <w:shd w:val="clear" w:color="auto" w:fill="FFFF00"/>
          </w:tcPr>
          <w:p w14:paraId="37448054" w14:textId="7DEDB58E" w:rsidR="000A1CB4" w:rsidRDefault="00D71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A5295C" w:rsidRPr="00BE1EF4" w14:paraId="56612509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146145F8" w14:textId="33FFF10F" w:rsidR="00A5295C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sgc.1.3.4/ sgc</w:t>
            </w:r>
            <w:r w:rsidR="00A5295C">
              <w:rPr>
                <w:sz w:val="24"/>
                <w:szCs w:val="24"/>
              </w:rPr>
              <w:t>.1.3.5</w:t>
            </w:r>
          </w:p>
        </w:tc>
        <w:tc>
          <w:tcPr>
            <w:tcW w:w="4234" w:type="dxa"/>
            <w:noWrap/>
          </w:tcPr>
          <w:p w14:paraId="72C6093E" w14:textId="70C2D91D" w:rsidR="00A5295C" w:rsidRDefault="00A52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modelo de dados e aplicação das regras de negócio</w:t>
            </w:r>
          </w:p>
        </w:tc>
        <w:tc>
          <w:tcPr>
            <w:tcW w:w="1224" w:type="dxa"/>
            <w:noWrap/>
          </w:tcPr>
          <w:p w14:paraId="325D7AAC" w14:textId="690E00E5" w:rsidR="00A5295C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08/05/19</w:t>
            </w:r>
          </w:p>
        </w:tc>
        <w:tc>
          <w:tcPr>
            <w:tcW w:w="1132" w:type="dxa"/>
            <w:noWrap/>
          </w:tcPr>
          <w:p w14:paraId="4737E8BC" w14:textId="6F06508F" w:rsidR="00A5295C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  <w:tc>
          <w:tcPr>
            <w:tcW w:w="1677" w:type="dxa"/>
            <w:shd w:val="clear" w:color="auto" w:fill="92D050"/>
          </w:tcPr>
          <w:p w14:paraId="46E83C61" w14:textId="41FAA836" w:rsidR="00A5295C" w:rsidRDefault="00A52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Concluída</w:t>
            </w:r>
          </w:p>
        </w:tc>
      </w:tr>
      <w:tr w:rsidR="000A1CB4" w:rsidRPr="00BE1EF4" w14:paraId="37E0AF2B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FABF8F" w:themeFill="accent6" w:themeFillTint="99"/>
            <w:noWrap/>
          </w:tcPr>
          <w:p w14:paraId="6F4CCCF4" w14:textId="4296144D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8E0E21">
              <w:rPr>
                <w:sz w:val="24"/>
                <w:szCs w:val="24"/>
              </w:rPr>
              <w:t>.1.3.6</w:t>
            </w:r>
          </w:p>
        </w:tc>
        <w:tc>
          <w:tcPr>
            <w:tcW w:w="4234" w:type="dxa"/>
            <w:noWrap/>
          </w:tcPr>
          <w:p w14:paraId="705FA31A" w14:textId="71E210E2" w:rsidR="000A1CB4" w:rsidRDefault="008E0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Compilação dos trabalhos e acertos finais</w:t>
            </w:r>
          </w:p>
        </w:tc>
        <w:tc>
          <w:tcPr>
            <w:tcW w:w="1224" w:type="dxa"/>
            <w:noWrap/>
          </w:tcPr>
          <w:p w14:paraId="2000FD08" w14:textId="4EB016A5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17/05/19</w:t>
            </w:r>
          </w:p>
        </w:tc>
        <w:tc>
          <w:tcPr>
            <w:tcW w:w="1132" w:type="dxa"/>
            <w:noWrap/>
          </w:tcPr>
          <w:p w14:paraId="60F7D4A0" w14:textId="17CAF178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18/05/19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1EA4EB39" w14:textId="6871E7E8" w:rsidR="000A1CB4" w:rsidRDefault="00F7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iniciada</w:t>
            </w:r>
          </w:p>
        </w:tc>
      </w:tr>
      <w:tr w:rsidR="000A1CB4" w:rsidRPr="00BE1EF4" w14:paraId="24EDF300" w14:textId="77777777" w:rsidTr="00993707">
        <w:trPr>
          <w:trHeight w:val="270"/>
          <w:jc w:val="center"/>
        </w:trPr>
        <w:tc>
          <w:tcPr>
            <w:tcW w:w="1178" w:type="dxa"/>
            <w:shd w:val="clear" w:color="auto" w:fill="95B3D7" w:themeFill="accent1" w:themeFillTint="99"/>
            <w:noWrap/>
          </w:tcPr>
          <w:p w14:paraId="35546E55" w14:textId="10933C6A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F708F5">
              <w:rPr>
                <w:sz w:val="24"/>
                <w:szCs w:val="24"/>
              </w:rPr>
              <w:t>.1.4</w:t>
            </w:r>
          </w:p>
        </w:tc>
        <w:tc>
          <w:tcPr>
            <w:tcW w:w="4234" w:type="dxa"/>
            <w:shd w:val="clear" w:color="auto" w:fill="95B3D7" w:themeFill="accent1" w:themeFillTint="99"/>
            <w:noWrap/>
          </w:tcPr>
          <w:p w14:paraId="03197FAF" w14:textId="46CB5691" w:rsidR="000A1CB4" w:rsidRDefault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</w:t>
            </w:r>
          </w:p>
        </w:tc>
        <w:tc>
          <w:tcPr>
            <w:tcW w:w="1224" w:type="dxa"/>
            <w:shd w:val="clear" w:color="auto" w:fill="95B3D7" w:themeFill="accent1" w:themeFillTint="99"/>
            <w:noWrap/>
          </w:tcPr>
          <w:p w14:paraId="04441706" w14:textId="3F8CA709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14/05/19</w:t>
            </w:r>
          </w:p>
        </w:tc>
        <w:tc>
          <w:tcPr>
            <w:tcW w:w="1132" w:type="dxa"/>
            <w:shd w:val="clear" w:color="auto" w:fill="95B3D7" w:themeFill="accent1" w:themeFillTint="99"/>
            <w:noWrap/>
          </w:tcPr>
          <w:p w14:paraId="4333E85F" w14:textId="5716D1D1" w:rsidR="000A1CB4" w:rsidRDefault="00745C1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18/05/19</w:t>
            </w:r>
          </w:p>
        </w:tc>
        <w:tc>
          <w:tcPr>
            <w:tcW w:w="1677" w:type="dxa"/>
            <w:shd w:val="clear" w:color="auto" w:fill="FFFF00"/>
          </w:tcPr>
          <w:p w14:paraId="39664EE8" w14:textId="1471FED3" w:rsidR="000A1CB4" w:rsidRDefault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993707" w:rsidRPr="00BE1EF4" w14:paraId="2BBE2BA5" w14:textId="77777777" w:rsidTr="00496BE9">
        <w:trPr>
          <w:trHeight w:val="270"/>
          <w:jc w:val="center"/>
        </w:trPr>
        <w:tc>
          <w:tcPr>
            <w:tcW w:w="1178" w:type="dxa"/>
            <w:shd w:val="clear" w:color="auto" w:fill="FABF8F" w:themeFill="accent6" w:themeFillTint="99"/>
            <w:noWrap/>
          </w:tcPr>
          <w:p w14:paraId="573A1616" w14:textId="2C232308" w:rsidR="00993707" w:rsidRDefault="00745C16" w:rsidP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993707">
              <w:rPr>
                <w:sz w:val="24"/>
                <w:szCs w:val="24"/>
              </w:rPr>
              <w:t>.1.4.6</w:t>
            </w:r>
          </w:p>
        </w:tc>
        <w:tc>
          <w:tcPr>
            <w:tcW w:w="4234" w:type="dxa"/>
            <w:shd w:val="clear" w:color="auto" w:fill="FFFFFF" w:themeFill="background1"/>
            <w:noWrap/>
          </w:tcPr>
          <w:p w14:paraId="6A6E3F41" w14:textId="3FE56C95" w:rsidR="00993707" w:rsidRDefault="00993707" w:rsidP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Testes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227D84B8" w14:textId="5D60CE0E" w:rsidR="00993707" w:rsidRDefault="00745C16" w:rsidP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14/05/19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44595418" w14:textId="3516179A" w:rsidR="00993707" w:rsidRDefault="00745C16" w:rsidP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18/05/19</w:t>
            </w:r>
          </w:p>
        </w:tc>
        <w:tc>
          <w:tcPr>
            <w:tcW w:w="1677" w:type="dxa"/>
            <w:shd w:val="clear" w:color="auto" w:fill="FFFF00"/>
          </w:tcPr>
          <w:p w14:paraId="31FC00F9" w14:textId="289C9272" w:rsidR="00993707" w:rsidRDefault="00993707" w:rsidP="00993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AC3B90" w:rsidRPr="00BE1EF4" w14:paraId="3F61B566" w14:textId="77777777" w:rsidTr="00327268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3B1DBA5B" w14:textId="3A344B2A" w:rsidR="00AC3B90" w:rsidRDefault="00745C16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AC3B90">
              <w:rPr>
                <w:sz w:val="24"/>
                <w:szCs w:val="24"/>
              </w:rPr>
              <w:t>.1.5</w:t>
            </w:r>
          </w:p>
        </w:tc>
        <w:tc>
          <w:tcPr>
            <w:tcW w:w="4234" w:type="dxa"/>
            <w:shd w:val="clear" w:color="auto" w:fill="FFFFFF" w:themeFill="background1"/>
            <w:noWrap/>
          </w:tcPr>
          <w:p w14:paraId="7E830CDF" w14:textId="600B3BCE" w:rsidR="00AC3B90" w:rsidRDefault="00AC3B90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0491C2B9" w14:textId="2303B960" w:rsidR="00AC3B90" w:rsidRDefault="00745C16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21/05/19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66E7E27C" w14:textId="731234AE" w:rsidR="00AC3B90" w:rsidRDefault="00745C16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22/05/19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68E8A07C" w14:textId="0C88D19F" w:rsidR="00AC3B90" w:rsidRDefault="00AC3B90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iniciada</w:t>
            </w:r>
          </w:p>
        </w:tc>
      </w:tr>
      <w:tr w:rsidR="00AC3B90" w:rsidRPr="00BE1EF4" w14:paraId="58807A87" w14:textId="77777777" w:rsidTr="00327268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43BDB9D2" w14:textId="0972C178" w:rsidR="00AC3B90" w:rsidRDefault="00745C16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AC3B90">
              <w:rPr>
                <w:sz w:val="24"/>
                <w:szCs w:val="24"/>
              </w:rPr>
              <w:t>.1.6</w:t>
            </w:r>
          </w:p>
        </w:tc>
        <w:tc>
          <w:tcPr>
            <w:tcW w:w="4234" w:type="dxa"/>
            <w:shd w:val="clear" w:color="auto" w:fill="FFFFFF" w:themeFill="background1"/>
            <w:noWrap/>
          </w:tcPr>
          <w:p w14:paraId="608E913E" w14:textId="47291419" w:rsidR="00AC3B90" w:rsidRDefault="00AC3B90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5866DD33" w14:textId="3FA4F720" w:rsidR="00AC3B90" w:rsidRDefault="00745C16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22/05/19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7D40DA05" w14:textId="58D865CF" w:rsidR="00AC3B90" w:rsidRDefault="00745C16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25/05/19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3BF8F29E" w14:textId="77DE68EC" w:rsidR="00AC3B90" w:rsidRDefault="00AC3B90" w:rsidP="00AC3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iniciada</w:t>
            </w:r>
          </w:p>
        </w:tc>
      </w:tr>
    </w:tbl>
    <w:p w14:paraId="55A7740D" w14:textId="20814ADA" w:rsidR="006E42B1" w:rsidRPr="00BE1EF4" w:rsidRDefault="006E42B1" w:rsidP="006E42B1">
      <w:pPr>
        <w:rPr>
          <w:sz w:val="24"/>
          <w:szCs w:val="24"/>
        </w:rPr>
      </w:pPr>
    </w:p>
    <w:p w14:paraId="141C0C23" w14:textId="77777777" w:rsidR="006E42B1" w:rsidRPr="00BE1EF4" w:rsidRDefault="006E42B1" w:rsidP="006E42B1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>Atividades Concluídas no período</w:t>
      </w:r>
    </w:p>
    <w:tbl>
      <w:tblPr>
        <w:tblStyle w:val="TableGrid"/>
        <w:tblW w:w="9478" w:type="dxa"/>
        <w:jc w:val="center"/>
        <w:tblLook w:val="04A0" w:firstRow="1" w:lastRow="0" w:firstColumn="1" w:lastColumn="0" w:noHBand="0" w:noVBand="1"/>
      </w:tblPr>
      <w:tblGrid>
        <w:gridCol w:w="1178"/>
        <w:gridCol w:w="3665"/>
        <w:gridCol w:w="1794"/>
        <w:gridCol w:w="1422"/>
        <w:gridCol w:w="1419"/>
      </w:tblGrid>
      <w:tr w:rsidR="00F46458" w:rsidRPr="00BE1EF4" w14:paraId="7EA6BF25" w14:textId="77777777" w:rsidTr="0096023A">
        <w:trPr>
          <w:trHeight w:val="329"/>
          <w:jc w:val="center"/>
        </w:trPr>
        <w:tc>
          <w:tcPr>
            <w:tcW w:w="1178" w:type="dxa"/>
            <w:shd w:val="clear" w:color="auto" w:fill="DBE5F1" w:themeFill="accent1" w:themeFillTint="33"/>
            <w:hideMark/>
          </w:tcPr>
          <w:p w14:paraId="130A6665" w14:textId="77777777" w:rsidR="00F46458" w:rsidRPr="00BE1EF4" w:rsidRDefault="00F46458" w:rsidP="00F46458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EAP</w:t>
            </w:r>
          </w:p>
        </w:tc>
        <w:tc>
          <w:tcPr>
            <w:tcW w:w="3665" w:type="dxa"/>
            <w:shd w:val="clear" w:color="auto" w:fill="DBE5F1" w:themeFill="accent1" w:themeFillTint="33"/>
            <w:hideMark/>
          </w:tcPr>
          <w:p w14:paraId="1106F5B4" w14:textId="77777777" w:rsidR="00F46458" w:rsidRPr="00BE1EF4" w:rsidRDefault="00F46458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Atividade</w:t>
            </w:r>
          </w:p>
        </w:tc>
        <w:tc>
          <w:tcPr>
            <w:tcW w:w="1794" w:type="dxa"/>
            <w:shd w:val="clear" w:color="auto" w:fill="DBE5F1" w:themeFill="accent1" w:themeFillTint="33"/>
            <w:hideMark/>
          </w:tcPr>
          <w:p w14:paraId="530CB908" w14:textId="77777777" w:rsidR="00F46458" w:rsidRPr="00BE1EF4" w:rsidRDefault="00F46458" w:rsidP="00F46458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Responsável</w:t>
            </w:r>
          </w:p>
        </w:tc>
        <w:tc>
          <w:tcPr>
            <w:tcW w:w="1422" w:type="dxa"/>
            <w:shd w:val="clear" w:color="auto" w:fill="DBE5F1" w:themeFill="accent1" w:themeFillTint="33"/>
            <w:hideMark/>
          </w:tcPr>
          <w:p w14:paraId="2A233C0D" w14:textId="77777777" w:rsidR="00F46458" w:rsidRPr="00BE1EF4" w:rsidRDefault="00F46458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Início</w:t>
            </w:r>
          </w:p>
        </w:tc>
        <w:tc>
          <w:tcPr>
            <w:tcW w:w="1419" w:type="dxa"/>
            <w:shd w:val="clear" w:color="auto" w:fill="DBE5F1" w:themeFill="accent1" w:themeFillTint="33"/>
            <w:hideMark/>
          </w:tcPr>
          <w:p w14:paraId="24C397E4" w14:textId="77777777" w:rsidR="00F46458" w:rsidRPr="00BE1EF4" w:rsidRDefault="00F46458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Término</w:t>
            </w:r>
          </w:p>
        </w:tc>
      </w:tr>
      <w:tr w:rsidR="00C110FB" w:rsidRPr="00BE1EF4" w14:paraId="0A14C7D9" w14:textId="77777777" w:rsidTr="0096023A">
        <w:trPr>
          <w:trHeight w:val="329"/>
          <w:jc w:val="center"/>
        </w:trPr>
        <w:tc>
          <w:tcPr>
            <w:tcW w:w="1178" w:type="dxa"/>
            <w:shd w:val="clear" w:color="auto" w:fill="C2D69B" w:themeFill="accent3" w:themeFillTint="99"/>
          </w:tcPr>
          <w:p w14:paraId="64165320" w14:textId="5D1CF294" w:rsidR="00C110FB" w:rsidRPr="00C110FB" w:rsidRDefault="00745C16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C110FB" w:rsidRPr="00C110FB">
              <w:rPr>
                <w:sz w:val="24"/>
                <w:szCs w:val="24"/>
              </w:rPr>
              <w:t>.1.1</w:t>
            </w:r>
          </w:p>
        </w:tc>
        <w:tc>
          <w:tcPr>
            <w:tcW w:w="3665" w:type="dxa"/>
            <w:shd w:val="clear" w:color="auto" w:fill="C2D69B" w:themeFill="accent3" w:themeFillTint="99"/>
          </w:tcPr>
          <w:p w14:paraId="477FD2C2" w14:textId="4CF51F0F" w:rsidR="00C110FB" w:rsidRPr="00C110FB" w:rsidRDefault="00C110FB" w:rsidP="00C110FB">
            <w:pPr>
              <w:rPr>
                <w:sz w:val="24"/>
                <w:szCs w:val="24"/>
              </w:rPr>
            </w:pPr>
            <w:proofErr w:type="spellStart"/>
            <w:r w:rsidRPr="00C110FB">
              <w:rPr>
                <w:sz w:val="24"/>
                <w:szCs w:val="24"/>
              </w:rPr>
              <w:t>Elicitação</w:t>
            </w:r>
            <w:proofErr w:type="spellEnd"/>
            <w:r w:rsidRPr="00C110FB">
              <w:rPr>
                <w:sz w:val="24"/>
                <w:szCs w:val="24"/>
              </w:rPr>
              <w:t xml:space="preserve"> de Requisitos</w:t>
            </w:r>
          </w:p>
        </w:tc>
        <w:tc>
          <w:tcPr>
            <w:tcW w:w="1794" w:type="dxa"/>
            <w:shd w:val="clear" w:color="auto" w:fill="C2D69B" w:themeFill="accent3" w:themeFillTint="99"/>
          </w:tcPr>
          <w:p w14:paraId="0DC5380B" w14:textId="44F67D94" w:rsidR="00C110FB" w:rsidRPr="00C110FB" w:rsidRDefault="00C110FB" w:rsidP="00C110F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C2D69B" w:themeFill="accent3" w:themeFillTint="99"/>
          </w:tcPr>
          <w:p w14:paraId="6203B01F" w14:textId="7C387F3E" w:rsidR="00C110FB" w:rsidRPr="00C110FB" w:rsidRDefault="00745C16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30/04/19</w:t>
            </w:r>
          </w:p>
        </w:tc>
        <w:tc>
          <w:tcPr>
            <w:tcW w:w="1419" w:type="dxa"/>
            <w:shd w:val="clear" w:color="auto" w:fill="C2D69B" w:themeFill="accent3" w:themeFillTint="99"/>
          </w:tcPr>
          <w:p w14:paraId="428882F5" w14:textId="3B40F059" w:rsidR="00C110FB" w:rsidRPr="00C110FB" w:rsidRDefault="00745C16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04/05/19</w:t>
            </w:r>
          </w:p>
        </w:tc>
      </w:tr>
      <w:tr w:rsidR="00C110FB" w:rsidRPr="00BE1EF4" w14:paraId="6E85ECC7" w14:textId="77777777" w:rsidTr="0096023A">
        <w:trPr>
          <w:trHeight w:val="329"/>
          <w:jc w:val="center"/>
        </w:trPr>
        <w:tc>
          <w:tcPr>
            <w:tcW w:w="1178" w:type="dxa"/>
          </w:tcPr>
          <w:p w14:paraId="5DFFECEB" w14:textId="3498DE78" w:rsidR="00C110FB" w:rsidRPr="00BE1EF4" w:rsidRDefault="00745C16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C110FB">
              <w:rPr>
                <w:sz w:val="24"/>
                <w:szCs w:val="24"/>
              </w:rPr>
              <w:t>.1.1.5</w:t>
            </w:r>
          </w:p>
        </w:tc>
        <w:tc>
          <w:tcPr>
            <w:tcW w:w="3665" w:type="dxa"/>
          </w:tcPr>
          <w:p w14:paraId="3E30E497" w14:textId="021BF57F" w:rsidR="00C110FB" w:rsidRPr="00BE1EF4" w:rsidRDefault="00C110FB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e Discussão do Produto que sendo construído</w:t>
            </w:r>
          </w:p>
        </w:tc>
        <w:tc>
          <w:tcPr>
            <w:tcW w:w="1794" w:type="dxa"/>
          </w:tcPr>
          <w:p w14:paraId="74BE39F0" w14:textId="7454D087" w:rsidR="00C110FB" w:rsidRPr="00BE1EF4" w:rsidRDefault="00C110FB" w:rsidP="00C110F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14:paraId="40C19829" w14:textId="40482B26" w:rsidR="00C110FB" w:rsidRPr="00BE1EF4" w:rsidRDefault="00745C16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04/05/19</w:t>
            </w:r>
          </w:p>
        </w:tc>
        <w:tc>
          <w:tcPr>
            <w:tcW w:w="1419" w:type="dxa"/>
          </w:tcPr>
          <w:p w14:paraId="5DF72CFE" w14:textId="7056340A" w:rsidR="00C110FB" w:rsidRPr="00BE1EF4" w:rsidRDefault="00745C16" w:rsidP="00C11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03/05/19</w:t>
            </w:r>
          </w:p>
        </w:tc>
      </w:tr>
      <w:tr w:rsidR="001906CB" w:rsidRPr="00BE1EF4" w14:paraId="1AC72A8F" w14:textId="77777777" w:rsidTr="0096023A">
        <w:trPr>
          <w:trHeight w:val="329"/>
          <w:jc w:val="center"/>
        </w:trPr>
        <w:tc>
          <w:tcPr>
            <w:tcW w:w="1178" w:type="dxa"/>
            <w:shd w:val="clear" w:color="auto" w:fill="C2D69B" w:themeFill="accent3" w:themeFillTint="99"/>
          </w:tcPr>
          <w:p w14:paraId="4426CC69" w14:textId="52AA4532" w:rsidR="001906CB" w:rsidRPr="00BE1EF4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1906CB">
              <w:rPr>
                <w:sz w:val="24"/>
                <w:szCs w:val="24"/>
              </w:rPr>
              <w:t>.1.2</w:t>
            </w:r>
          </w:p>
        </w:tc>
        <w:tc>
          <w:tcPr>
            <w:tcW w:w="3665" w:type="dxa"/>
            <w:shd w:val="clear" w:color="auto" w:fill="C2D69B" w:themeFill="accent3" w:themeFillTint="99"/>
          </w:tcPr>
          <w:p w14:paraId="1F7CBB5A" w14:textId="72D84D04" w:rsidR="001906CB" w:rsidRDefault="001906CB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1794" w:type="dxa"/>
            <w:shd w:val="clear" w:color="auto" w:fill="C2D69B" w:themeFill="accent3" w:themeFillTint="99"/>
          </w:tcPr>
          <w:p w14:paraId="0F2C320E" w14:textId="74D0BB5C" w:rsidR="001906CB" w:rsidRPr="00BE1EF4" w:rsidRDefault="001906CB" w:rsidP="001906C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C2D69B" w:themeFill="accent3" w:themeFillTint="99"/>
          </w:tcPr>
          <w:p w14:paraId="2D890C11" w14:textId="056E7ED1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  <w:tc>
          <w:tcPr>
            <w:tcW w:w="1419" w:type="dxa"/>
            <w:shd w:val="clear" w:color="auto" w:fill="C2D69B" w:themeFill="accent3" w:themeFillTint="99"/>
          </w:tcPr>
          <w:p w14:paraId="7DA0BEDD" w14:textId="3FC0F566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</w:tr>
      <w:tr w:rsidR="001906CB" w:rsidRPr="00BE1EF4" w14:paraId="0E13B5E2" w14:textId="77777777" w:rsidTr="0096023A">
        <w:trPr>
          <w:trHeight w:val="329"/>
          <w:jc w:val="center"/>
        </w:trPr>
        <w:tc>
          <w:tcPr>
            <w:tcW w:w="1178" w:type="dxa"/>
          </w:tcPr>
          <w:p w14:paraId="24CD3248" w14:textId="0D110953" w:rsidR="001906CB" w:rsidRPr="00BE1EF4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1906CB">
              <w:rPr>
                <w:sz w:val="24"/>
                <w:szCs w:val="24"/>
              </w:rPr>
              <w:t>.1.2.3</w:t>
            </w:r>
          </w:p>
        </w:tc>
        <w:tc>
          <w:tcPr>
            <w:tcW w:w="3665" w:type="dxa"/>
          </w:tcPr>
          <w:p w14:paraId="6F0EABE6" w14:textId="40C7FD11" w:rsidR="001906CB" w:rsidRDefault="001906CB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dos Casos de Uso</w:t>
            </w:r>
          </w:p>
        </w:tc>
        <w:tc>
          <w:tcPr>
            <w:tcW w:w="1794" w:type="dxa"/>
          </w:tcPr>
          <w:p w14:paraId="20E59C27" w14:textId="44896B69" w:rsidR="001906CB" w:rsidRPr="00BE1EF4" w:rsidRDefault="001906CB" w:rsidP="001906C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14:paraId="23A458EA" w14:textId="3A9B9E67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08/05/19</w:t>
            </w:r>
          </w:p>
        </w:tc>
        <w:tc>
          <w:tcPr>
            <w:tcW w:w="1419" w:type="dxa"/>
          </w:tcPr>
          <w:p w14:paraId="72F3CD31" w14:textId="567B73B5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09/05/19</w:t>
            </w:r>
          </w:p>
        </w:tc>
      </w:tr>
      <w:tr w:rsidR="001906CB" w:rsidRPr="00BE1EF4" w14:paraId="266CDD7A" w14:textId="77777777" w:rsidTr="0096023A">
        <w:trPr>
          <w:trHeight w:val="329"/>
          <w:jc w:val="center"/>
        </w:trPr>
        <w:tc>
          <w:tcPr>
            <w:tcW w:w="1178" w:type="dxa"/>
          </w:tcPr>
          <w:p w14:paraId="55B98D78" w14:textId="3C9A4D5B" w:rsidR="001906CB" w:rsidRPr="00BE1EF4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1906CB">
              <w:rPr>
                <w:sz w:val="24"/>
                <w:szCs w:val="24"/>
              </w:rPr>
              <w:t>.1.2.4</w:t>
            </w:r>
          </w:p>
        </w:tc>
        <w:tc>
          <w:tcPr>
            <w:tcW w:w="3665" w:type="dxa"/>
          </w:tcPr>
          <w:p w14:paraId="4A751C12" w14:textId="78DE6378" w:rsidR="001906CB" w:rsidRDefault="001906CB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Prototipagem das Interfaces de Utilizador</w:t>
            </w:r>
          </w:p>
        </w:tc>
        <w:tc>
          <w:tcPr>
            <w:tcW w:w="1794" w:type="dxa"/>
          </w:tcPr>
          <w:p w14:paraId="09C2B276" w14:textId="66EA75E1" w:rsidR="001906CB" w:rsidRPr="00BE1EF4" w:rsidRDefault="001906CB" w:rsidP="001906C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14:paraId="0D451D21" w14:textId="7280D7B4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10/05/19</w:t>
            </w:r>
          </w:p>
        </w:tc>
        <w:tc>
          <w:tcPr>
            <w:tcW w:w="1419" w:type="dxa"/>
          </w:tcPr>
          <w:p w14:paraId="2F7B40AC" w14:textId="071808BD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</w:tr>
      <w:tr w:rsidR="001906CB" w:rsidRPr="00BE1EF4" w14:paraId="31EDB163" w14:textId="77777777" w:rsidTr="0096023A">
        <w:trPr>
          <w:trHeight w:val="329"/>
          <w:jc w:val="center"/>
        </w:trPr>
        <w:tc>
          <w:tcPr>
            <w:tcW w:w="1178" w:type="dxa"/>
          </w:tcPr>
          <w:p w14:paraId="0C95BA0B" w14:textId="573E12D1" w:rsidR="001906CB" w:rsidRPr="00BE1EF4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1906CB">
              <w:rPr>
                <w:sz w:val="24"/>
                <w:szCs w:val="24"/>
              </w:rPr>
              <w:t>.1.2.5</w:t>
            </w:r>
          </w:p>
        </w:tc>
        <w:tc>
          <w:tcPr>
            <w:tcW w:w="3665" w:type="dxa"/>
          </w:tcPr>
          <w:p w14:paraId="670EECAB" w14:textId="732160A3" w:rsidR="001906CB" w:rsidRDefault="001906CB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Composição e apresentação do Documento de Requisitos</w:t>
            </w:r>
          </w:p>
        </w:tc>
        <w:tc>
          <w:tcPr>
            <w:tcW w:w="1794" w:type="dxa"/>
          </w:tcPr>
          <w:p w14:paraId="429A508F" w14:textId="4BB937AB" w:rsidR="001906CB" w:rsidRPr="00BE1EF4" w:rsidRDefault="001906CB" w:rsidP="001906C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14:paraId="35116221" w14:textId="560A2265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08/05/19</w:t>
            </w:r>
          </w:p>
        </w:tc>
        <w:tc>
          <w:tcPr>
            <w:tcW w:w="1419" w:type="dxa"/>
          </w:tcPr>
          <w:p w14:paraId="76EE6034" w14:textId="0BA51701" w:rsidR="001906CB" w:rsidRDefault="00745C16" w:rsidP="00190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</w:tr>
      <w:tr w:rsidR="00B811EB" w:rsidRPr="00BE1EF4" w14:paraId="473B610E" w14:textId="77777777" w:rsidTr="0096023A">
        <w:trPr>
          <w:trHeight w:val="329"/>
          <w:jc w:val="center"/>
        </w:trPr>
        <w:tc>
          <w:tcPr>
            <w:tcW w:w="1178" w:type="dxa"/>
          </w:tcPr>
          <w:p w14:paraId="0FBDE32C" w14:textId="4CBFEDCB" w:rsidR="00B811EB" w:rsidRPr="00BE1EF4" w:rsidRDefault="00745C16" w:rsidP="00B81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B811EB">
              <w:rPr>
                <w:sz w:val="24"/>
                <w:szCs w:val="24"/>
              </w:rPr>
              <w:t>.1.3.1</w:t>
            </w:r>
          </w:p>
        </w:tc>
        <w:tc>
          <w:tcPr>
            <w:tcW w:w="3665" w:type="dxa"/>
          </w:tcPr>
          <w:p w14:paraId="02C0C77C" w14:textId="1EC51598" w:rsidR="00B811EB" w:rsidRDefault="00B811EB" w:rsidP="00B81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Configuração do Ambiente de Desenvolvimento</w:t>
            </w:r>
          </w:p>
        </w:tc>
        <w:tc>
          <w:tcPr>
            <w:tcW w:w="1794" w:type="dxa"/>
          </w:tcPr>
          <w:p w14:paraId="38B191E0" w14:textId="538803E2" w:rsidR="00B811EB" w:rsidRPr="00BE1EF4" w:rsidRDefault="00B811EB" w:rsidP="00B811E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14:paraId="0F361034" w14:textId="06ADA3F2" w:rsidR="00B811EB" w:rsidRDefault="00745C16" w:rsidP="00B81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  <w:tc>
          <w:tcPr>
            <w:tcW w:w="1419" w:type="dxa"/>
          </w:tcPr>
          <w:p w14:paraId="28184C7F" w14:textId="1197FCBA" w:rsidR="00B811EB" w:rsidRDefault="00745C16" w:rsidP="00B81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07/05/19</w:t>
            </w:r>
          </w:p>
        </w:tc>
      </w:tr>
      <w:tr w:rsidR="00230B26" w:rsidRPr="00BE1EF4" w14:paraId="3BBFE4BE" w14:textId="77777777" w:rsidTr="0096023A">
        <w:trPr>
          <w:trHeight w:val="329"/>
          <w:jc w:val="center"/>
        </w:trPr>
        <w:tc>
          <w:tcPr>
            <w:tcW w:w="1178" w:type="dxa"/>
          </w:tcPr>
          <w:p w14:paraId="023B8140" w14:textId="2DC1F63A" w:rsidR="00230B26" w:rsidRDefault="00745C16" w:rsidP="00230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sgc.1.3.4/ sgc</w:t>
            </w:r>
            <w:r w:rsidR="00230B26">
              <w:rPr>
                <w:sz w:val="24"/>
                <w:szCs w:val="24"/>
              </w:rPr>
              <w:t>.1.3.5</w:t>
            </w:r>
          </w:p>
        </w:tc>
        <w:tc>
          <w:tcPr>
            <w:tcW w:w="3665" w:type="dxa"/>
          </w:tcPr>
          <w:p w14:paraId="3FDA1CB6" w14:textId="622E9C28" w:rsidR="00230B26" w:rsidRDefault="00230B26" w:rsidP="00230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modelo de dados e aplicação das regras de negócio</w:t>
            </w:r>
          </w:p>
        </w:tc>
        <w:tc>
          <w:tcPr>
            <w:tcW w:w="1794" w:type="dxa"/>
          </w:tcPr>
          <w:p w14:paraId="2D8C4F42" w14:textId="3245D8BE" w:rsidR="00230B26" w:rsidRPr="00BE1EF4" w:rsidRDefault="00230B26" w:rsidP="00230B26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14:paraId="7AC958FC" w14:textId="50188305" w:rsidR="00230B26" w:rsidRDefault="00745C16" w:rsidP="00230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08/05/19</w:t>
            </w:r>
          </w:p>
        </w:tc>
        <w:tc>
          <w:tcPr>
            <w:tcW w:w="1419" w:type="dxa"/>
          </w:tcPr>
          <w:p w14:paraId="1967BCBA" w14:textId="302F2743" w:rsidR="00230B26" w:rsidRDefault="00745C16" w:rsidP="00230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11/05/19</w:t>
            </w:r>
          </w:p>
        </w:tc>
      </w:tr>
    </w:tbl>
    <w:p w14:paraId="22D98CB3" w14:textId="77777777" w:rsidR="006E42B1" w:rsidRPr="00BE1EF4" w:rsidRDefault="006E42B1" w:rsidP="00747B7F">
      <w:pPr>
        <w:rPr>
          <w:sz w:val="24"/>
          <w:szCs w:val="24"/>
        </w:rPr>
      </w:pPr>
    </w:p>
    <w:p w14:paraId="0EF772FE" w14:textId="77777777" w:rsidR="006E42B1" w:rsidRPr="00BE1EF4" w:rsidRDefault="006E42B1" w:rsidP="006E42B1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>Atividades em andamento</w:t>
      </w: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2542"/>
        <w:gridCol w:w="1431"/>
        <w:gridCol w:w="1132"/>
        <w:gridCol w:w="1132"/>
        <w:gridCol w:w="2099"/>
      </w:tblGrid>
      <w:tr w:rsidR="00747B7F" w:rsidRPr="00BE1EF4" w14:paraId="1B3BC920" w14:textId="77777777" w:rsidTr="00496BE9">
        <w:trPr>
          <w:trHeight w:val="240"/>
          <w:jc w:val="center"/>
        </w:trPr>
        <w:tc>
          <w:tcPr>
            <w:tcW w:w="1109" w:type="dxa"/>
            <w:shd w:val="clear" w:color="auto" w:fill="DBE5F1" w:themeFill="accent1" w:themeFillTint="33"/>
            <w:hideMark/>
          </w:tcPr>
          <w:p w14:paraId="46032415" w14:textId="77777777" w:rsidR="00747B7F" w:rsidRPr="00BE1EF4" w:rsidRDefault="00747B7F" w:rsidP="00F46458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EAP</w:t>
            </w:r>
          </w:p>
        </w:tc>
        <w:tc>
          <w:tcPr>
            <w:tcW w:w="2542" w:type="dxa"/>
            <w:shd w:val="clear" w:color="auto" w:fill="DBE5F1" w:themeFill="accent1" w:themeFillTint="33"/>
            <w:hideMark/>
          </w:tcPr>
          <w:p w14:paraId="018C211C" w14:textId="77777777" w:rsidR="00747B7F" w:rsidRPr="00BE1EF4" w:rsidRDefault="00747B7F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Atividade</w:t>
            </w:r>
          </w:p>
        </w:tc>
        <w:tc>
          <w:tcPr>
            <w:tcW w:w="1431" w:type="dxa"/>
            <w:shd w:val="clear" w:color="auto" w:fill="DBE5F1" w:themeFill="accent1" w:themeFillTint="33"/>
            <w:hideMark/>
          </w:tcPr>
          <w:p w14:paraId="77DEDCBA" w14:textId="77777777" w:rsidR="00747B7F" w:rsidRPr="00BE1EF4" w:rsidRDefault="00747B7F" w:rsidP="00747B7F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Responsável</w:t>
            </w:r>
          </w:p>
        </w:tc>
        <w:tc>
          <w:tcPr>
            <w:tcW w:w="1132" w:type="dxa"/>
            <w:shd w:val="clear" w:color="auto" w:fill="DBE5F1" w:themeFill="accent1" w:themeFillTint="33"/>
            <w:hideMark/>
          </w:tcPr>
          <w:p w14:paraId="3BC6B632" w14:textId="77777777" w:rsidR="00747B7F" w:rsidRPr="00BE1EF4" w:rsidRDefault="00747B7F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Início</w:t>
            </w:r>
          </w:p>
        </w:tc>
        <w:tc>
          <w:tcPr>
            <w:tcW w:w="1132" w:type="dxa"/>
            <w:shd w:val="clear" w:color="auto" w:fill="DBE5F1" w:themeFill="accent1" w:themeFillTint="33"/>
            <w:hideMark/>
          </w:tcPr>
          <w:p w14:paraId="51486D76" w14:textId="77777777" w:rsidR="00747B7F" w:rsidRPr="00BE1EF4" w:rsidRDefault="00747B7F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Término</w:t>
            </w:r>
          </w:p>
        </w:tc>
        <w:tc>
          <w:tcPr>
            <w:tcW w:w="2099" w:type="dxa"/>
            <w:shd w:val="clear" w:color="auto" w:fill="DBE5F1" w:themeFill="accent1" w:themeFillTint="33"/>
            <w:hideMark/>
          </w:tcPr>
          <w:p w14:paraId="629C24C7" w14:textId="77777777" w:rsidR="00747B7F" w:rsidRPr="00BE1EF4" w:rsidRDefault="00747B7F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Status</w:t>
            </w:r>
          </w:p>
        </w:tc>
      </w:tr>
      <w:tr w:rsidR="00E34F2D" w:rsidRPr="00BE1EF4" w14:paraId="387A7CF8" w14:textId="77777777" w:rsidTr="00496BE9">
        <w:trPr>
          <w:trHeight w:val="240"/>
          <w:jc w:val="center"/>
        </w:trPr>
        <w:tc>
          <w:tcPr>
            <w:tcW w:w="1109" w:type="dxa"/>
          </w:tcPr>
          <w:p w14:paraId="5F9F9A81" w14:textId="4CAC583B" w:rsidR="00E34F2D" w:rsidRPr="00BE1EF4" w:rsidRDefault="00745C16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E34F2D">
              <w:rPr>
                <w:sz w:val="24"/>
                <w:szCs w:val="24"/>
              </w:rPr>
              <w:t>.1.3.2</w:t>
            </w:r>
          </w:p>
        </w:tc>
        <w:tc>
          <w:tcPr>
            <w:tcW w:w="2542" w:type="dxa"/>
          </w:tcPr>
          <w:p w14:paraId="08F72474" w14:textId="73B93755" w:rsidR="00E34F2D" w:rsidRPr="00BE1EF4" w:rsidRDefault="00E34F2D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das Interfaces de Utilizador</w:t>
            </w:r>
          </w:p>
        </w:tc>
        <w:tc>
          <w:tcPr>
            <w:tcW w:w="1431" w:type="dxa"/>
          </w:tcPr>
          <w:p w14:paraId="0C3E249A" w14:textId="7367CF06" w:rsidR="00E34F2D" w:rsidRPr="00BE1EF4" w:rsidRDefault="00745C16" w:rsidP="00E34F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Cuambe,Cilicio</w:t>
            </w:r>
            <w:proofErr w:type="spellEnd"/>
          </w:p>
        </w:tc>
        <w:tc>
          <w:tcPr>
            <w:tcW w:w="1132" w:type="dxa"/>
          </w:tcPr>
          <w:p w14:paraId="470ECCBC" w14:textId="28DAF8CF" w:rsidR="00E34F2D" w:rsidRPr="00BE1EF4" w:rsidRDefault="00745C16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27/04/19</w:t>
            </w:r>
          </w:p>
        </w:tc>
        <w:tc>
          <w:tcPr>
            <w:tcW w:w="1132" w:type="dxa"/>
          </w:tcPr>
          <w:p w14:paraId="1DD12942" w14:textId="383CED49" w:rsidR="00E34F2D" w:rsidRPr="00BE1EF4" w:rsidRDefault="00745C16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15/05/19</w:t>
            </w:r>
          </w:p>
        </w:tc>
        <w:tc>
          <w:tcPr>
            <w:tcW w:w="2099" w:type="dxa"/>
            <w:shd w:val="clear" w:color="auto" w:fill="FFFF00"/>
          </w:tcPr>
          <w:p w14:paraId="7C287E19" w14:textId="3DC01B26" w:rsidR="00E34F2D" w:rsidRPr="00BE1EF4" w:rsidRDefault="00496BE9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965289" w:rsidRPr="00BE1EF4" w14:paraId="505BE676" w14:textId="77777777" w:rsidTr="00496BE9">
        <w:trPr>
          <w:trHeight w:val="240"/>
          <w:jc w:val="center"/>
        </w:trPr>
        <w:tc>
          <w:tcPr>
            <w:tcW w:w="1109" w:type="dxa"/>
          </w:tcPr>
          <w:p w14:paraId="776D1B70" w14:textId="459590ED" w:rsidR="00965289" w:rsidRDefault="00745C16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1D776B">
              <w:rPr>
                <w:sz w:val="24"/>
                <w:szCs w:val="24"/>
              </w:rPr>
              <w:t>.1.4</w:t>
            </w:r>
          </w:p>
        </w:tc>
        <w:tc>
          <w:tcPr>
            <w:tcW w:w="2542" w:type="dxa"/>
          </w:tcPr>
          <w:p w14:paraId="2FC28E86" w14:textId="7C12AD66" w:rsidR="00965289" w:rsidRDefault="001D776B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</w:t>
            </w:r>
          </w:p>
        </w:tc>
        <w:tc>
          <w:tcPr>
            <w:tcW w:w="1431" w:type="dxa"/>
          </w:tcPr>
          <w:p w14:paraId="55E287D1" w14:textId="2E16F394" w:rsidR="00965289" w:rsidRPr="00BE1EF4" w:rsidRDefault="00745C16" w:rsidP="00E34F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Langa,Natividade</w:t>
            </w:r>
            <w:proofErr w:type="spellEnd"/>
          </w:p>
        </w:tc>
        <w:tc>
          <w:tcPr>
            <w:tcW w:w="1132" w:type="dxa"/>
          </w:tcPr>
          <w:p w14:paraId="6E812E4C" w14:textId="09B5FC38" w:rsidR="00965289" w:rsidRDefault="00745C16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28/05/19</w:t>
            </w:r>
          </w:p>
        </w:tc>
        <w:tc>
          <w:tcPr>
            <w:tcW w:w="1132" w:type="dxa"/>
          </w:tcPr>
          <w:p w14:paraId="6CD9FD7D" w14:textId="40F99BD3" w:rsidR="00965289" w:rsidRDefault="00745C16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30/05/19</w:t>
            </w:r>
          </w:p>
        </w:tc>
        <w:tc>
          <w:tcPr>
            <w:tcW w:w="2099" w:type="dxa"/>
            <w:shd w:val="clear" w:color="auto" w:fill="FFFF00"/>
          </w:tcPr>
          <w:p w14:paraId="01DE8333" w14:textId="0BCBAF45" w:rsidR="00965289" w:rsidRDefault="001D776B" w:rsidP="00E34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  <w:tr w:rsidR="00496BE9" w:rsidRPr="00BE1EF4" w14:paraId="03336322" w14:textId="77777777" w:rsidTr="00496BE9">
        <w:trPr>
          <w:trHeight w:val="240"/>
          <w:jc w:val="center"/>
        </w:trPr>
        <w:tc>
          <w:tcPr>
            <w:tcW w:w="1109" w:type="dxa"/>
          </w:tcPr>
          <w:p w14:paraId="521580CF" w14:textId="25FB711F" w:rsidR="00496BE9" w:rsidRDefault="00745C16" w:rsidP="00496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FE5A8D">
              <w:rPr>
                <w:sz w:val="24"/>
                <w:szCs w:val="24"/>
              </w:rPr>
              <w:t>.1.4.6</w:t>
            </w:r>
          </w:p>
        </w:tc>
        <w:tc>
          <w:tcPr>
            <w:tcW w:w="2542" w:type="dxa"/>
          </w:tcPr>
          <w:p w14:paraId="1DFB67F5" w14:textId="7C02A99F" w:rsidR="00496BE9" w:rsidRDefault="00965289" w:rsidP="00496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Testes</w:t>
            </w:r>
          </w:p>
        </w:tc>
        <w:tc>
          <w:tcPr>
            <w:tcW w:w="1431" w:type="dxa"/>
          </w:tcPr>
          <w:p w14:paraId="50CFE4EA" w14:textId="1528C674" w:rsidR="00496BE9" w:rsidRPr="00BE1EF4" w:rsidRDefault="00745C16" w:rsidP="00496B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Comé,Ester</w:t>
            </w:r>
            <w:proofErr w:type="spellEnd"/>
          </w:p>
        </w:tc>
        <w:tc>
          <w:tcPr>
            <w:tcW w:w="1132" w:type="dxa"/>
          </w:tcPr>
          <w:p w14:paraId="528DC6B7" w14:textId="5540A085" w:rsidR="00496BE9" w:rsidRDefault="00745C16" w:rsidP="00496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31/05/19</w:t>
            </w:r>
          </w:p>
        </w:tc>
        <w:tc>
          <w:tcPr>
            <w:tcW w:w="1132" w:type="dxa"/>
          </w:tcPr>
          <w:p w14:paraId="240D2EED" w14:textId="58E0EB41" w:rsidR="00496BE9" w:rsidRDefault="00745C16" w:rsidP="00496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03/06/19</w:t>
            </w:r>
          </w:p>
        </w:tc>
        <w:tc>
          <w:tcPr>
            <w:tcW w:w="2099" w:type="dxa"/>
            <w:shd w:val="clear" w:color="auto" w:fill="FFFF00"/>
          </w:tcPr>
          <w:p w14:paraId="28CE08C6" w14:textId="5F633232" w:rsidR="00496BE9" w:rsidRDefault="00496BE9" w:rsidP="00496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execução</w:t>
            </w:r>
          </w:p>
        </w:tc>
      </w:tr>
    </w:tbl>
    <w:p w14:paraId="4E19018C" w14:textId="77777777" w:rsidR="006E42B1" w:rsidRPr="00BE1EF4" w:rsidRDefault="006E42B1" w:rsidP="006E42B1">
      <w:pPr>
        <w:rPr>
          <w:sz w:val="24"/>
          <w:szCs w:val="24"/>
        </w:rPr>
      </w:pPr>
    </w:p>
    <w:p w14:paraId="305D2E54" w14:textId="77777777" w:rsidR="006E42B1" w:rsidRPr="00BE1EF4" w:rsidRDefault="006E42B1" w:rsidP="006E42B1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 xml:space="preserve">Atividades </w:t>
      </w:r>
      <w:r w:rsidR="00C047A4" w:rsidRPr="00BE1EF4">
        <w:rPr>
          <w:sz w:val="24"/>
          <w:szCs w:val="24"/>
        </w:rPr>
        <w:t xml:space="preserve">para </w:t>
      </w:r>
      <w:r w:rsidRPr="00BE1EF4">
        <w:rPr>
          <w:sz w:val="24"/>
          <w:szCs w:val="24"/>
        </w:rPr>
        <w:t>o próximo período</w:t>
      </w:r>
    </w:p>
    <w:tbl>
      <w:tblPr>
        <w:tblStyle w:val="TableGrid"/>
        <w:tblW w:w="9409" w:type="dxa"/>
        <w:jc w:val="center"/>
        <w:tblLook w:val="04A0" w:firstRow="1" w:lastRow="0" w:firstColumn="1" w:lastColumn="0" w:noHBand="0" w:noVBand="1"/>
      </w:tblPr>
      <w:tblGrid>
        <w:gridCol w:w="1041"/>
        <w:gridCol w:w="3861"/>
        <w:gridCol w:w="1856"/>
        <w:gridCol w:w="1307"/>
        <w:gridCol w:w="1344"/>
      </w:tblGrid>
      <w:tr w:rsidR="00747B7F" w:rsidRPr="00BE1EF4" w14:paraId="2F188836" w14:textId="77777777" w:rsidTr="00965289">
        <w:trPr>
          <w:trHeight w:val="453"/>
          <w:jc w:val="center"/>
        </w:trPr>
        <w:tc>
          <w:tcPr>
            <w:tcW w:w="1041" w:type="dxa"/>
            <w:shd w:val="clear" w:color="auto" w:fill="DBE5F1" w:themeFill="accent1" w:themeFillTint="33"/>
            <w:hideMark/>
          </w:tcPr>
          <w:p w14:paraId="01C71786" w14:textId="77777777" w:rsidR="00747B7F" w:rsidRPr="00BE1EF4" w:rsidRDefault="00747B7F" w:rsidP="004671EB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EAP</w:t>
            </w:r>
          </w:p>
        </w:tc>
        <w:tc>
          <w:tcPr>
            <w:tcW w:w="3861" w:type="dxa"/>
            <w:shd w:val="clear" w:color="auto" w:fill="DBE5F1" w:themeFill="accent1" w:themeFillTint="33"/>
            <w:hideMark/>
          </w:tcPr>
          <w:p w14:paraId="4DDE1C56" w14:textId="77777777" w:rsidR="00747B7F" w:rsidRPr="00BE1EF4" w:rsidRDefault="00747B7F" w:rsidP="004671EB">
            <w:pPr>
              <w:jc w:val="left"/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Atividade</w:t>
            </w:r>
          </w:p>
        </w:tc>
        <w:tc>
          <w:tcPr>
            <w:tcW w:w="1856" w:type="dxa"/>
            <w:shd w:val="clear" w:color="auto" w:fill="DBE5F1" w:themeFill="accent1" w:themeFillTint="33"/>
            <w:hideMark/>
          </w:tcPr>
          <w:p w14:paraId="5CF1F2F9" w14:textId="77777777" w:rsidR="00747B7F" w:rsidRPr="00BE1EF4" w:rsidRDefault="00747B7F" w:rsidP="004671EB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Responsável</w:t>
            </w:r>
          </w:p>
        </w:tc>
        <w:tc>
          <w:tcPr>
            <w:tcW w:w="1307" w:type="dxa"/>
            <w:shd w:val="clear" w:color="auto" w:fill="DBE5F1" w:themeFill="accent1" w:themeFillTint="33"/>
            <w:hideMark/>
          </w:tcPr>
          <w:p w14:paraId="4903223C" w14:textId="77777777" w:rsidR="00747B7F" w:rsidRPr="00BE1EF4" w:rsidRDefault="00747B7F" w:rsidP="004671EB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Início</w:t>
            </w:r>
          </w:p>
        </w:tc>
        <w:tc>
          <w:tcPr>
            <w:tcW w:w="1344" w:type="dxa"/>
            <w:shd w:val="clear" w:color="auto" w:fill="DBE5F1" w:themeFill="accent1" w:themeFillTint="33"/>
            <w:hideMark/>
          </w:tcPr>
          <w:p w14:paraId="1845213B" w14:textId="77777777" w:rsidR="00747B7F" w:rsidRPr="00BE1EF4" w:rsidRDefault="00747B7F" w:rsidP="004671EB">
            <w:pPr>
              <w:rPr>
                <w:sz w:val="24"/>
                <w:szCs w:val="24"/>
              </w:rPr>
            </w:pPr>
            <w:r w:rsidRPr="00BE1EF4">
              <w:rPr>
                <w:sz w:val="24"/>
                <w:szCs w:val="24"/>
              </w:rPr>
              <w:t>Término</w:t>
            </w:r>
          </w:p>
        </w:tc>
      </w:tr>
      <w:tr w:rsidR="00747B7F" w:rsidRPr="00BE1EF4" w14:paraId="68059E9D" w14:textId="77777777" w:rsidTr="00965289">
        <w:trPr>
          <w:trHeight w:val="453"/>
          <w:jc w:val="center"/>
        </w:trPr>
        <w:tc>
          <w:tcPr>
            <w:tcW w:w="1041" w:type="dxa"/>
          </w:tcPr>
          <w:p w14:paraId="5B2E46CC" w14:textId="4B30295C" w:rsidR="00747B7F" w:rsidRPr="00BE1EF4" w:rsidRDefault="00745C1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965289">
              <w:rPr>
                <w:sz w:val="24"/>
                <w:szCs w:val="24"/>
              </w:rPr>
              <w:t>.1.5</w:t>
            </w:r>
          </w:p>
        </w:tc>
        <w:tc>
          <w:tcPr>
            <w:tcW w:w="3861" w:type="dxa"/>
          </w:tcPr>
          <w:p w14:paraId="195EEF61" w14:textId="51C9B225" w:rsidR="00747B7F" w:rsidRPr="00BE1EF4" w:rsidRDefault="00965289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Implantação</w:t>
            </w:r>
          </w:p>
        </w:tc>
        <w:tc>
          <w:tcPr>
            <w:tcW w:w="1856" w:type="dxa"/>
          </w:tcPr>
          <w:p w14:paraId="6A122BF6" w14:textId="77777777" w:rsidR="00747B7F" w:rsidRPr="00BE1EF4" w:rsidRDefault="00747B7F" w:rsidP="004671EB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562D6065" w14:textId="7FC50BA2" w:rsidR="00747B7F" w:rsidRPr="00BE1EF4" w:rsidRDefault="00745C1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30/05/19</w:t>
            </w:r>
          </w:p>
        </w:tc>
        <w:tc>
          <w:tcPr>
            <w:tcW w:w="1344" w:type="dxa"/>
          </w:tcPr>
          <w:p w14:paraId="25D7EF57" w14:textId="3051EFE8" w:rsidR="00747B7F" w:rsidRPr="00BE1EF4" w:rsidRDefault="00745C1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31/05/19</w:t>
            </w:r>
          </w:p>
        </w:tc>
      </w:tr>
      <w:tr w:rsidR="00965289" w:rsidRPr="00BE1EF4" w14:paraId="1D6D7B8E" w14:textId="77777777" w:rsidTr="00965289">
        <w:trPr>
          <w:trHeight w:val="453"/>
          <w:jc w:val="center"/>
        </w:trPr>
        <w:tc>
          <w:tcPr>
            <w:tcW w:w="1041" w:type="dxa"/>
          </w:tcPr>
          <w:p w14:paraId="391D5747" w14:textId="18B7653C" w:rsidR="00965289" w:rsidRPr="00BE1EF4" w:rsidRDefault="00745C1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sgc</w:t>
            </w:r>
            <w:r w:rsidR="00965289">
              <w:rPr>
                <w:sz w:val="24"/>
                <w:szCs w:val="24"/>
              </w:rPr>
              <w:t>.1.6</w:t>
            </w:r>
          </w:p>
        </w:tc>
        <w:tc>
          <w:tcPr>
            <w:tcW w:w="3861" w:type="dxa"/>
          </w:tcPr>
          <w:p w14:paraId="2BEDE32C" w14:textId="1AA87CE5" w:rsidR="00965289" w:rsidRDefault="00965289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Formação</w:t>
            </w:r>
          </w:p>
          <w:p w14:paraId="4CCC0D72" w14:textId="4B2CA75B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0B1D18D7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78CD1218" w14:textId="6E3C14AF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11F2620E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05D9094F" w14:textId="7246DC0F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23752CC7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077892C8" w14:textId="37A3C784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2129EA06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550A8F74" w14:textId="112E367A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34EC97ED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36B1CB52" w14:textId="5DD1CA80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545275CD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3AC3D755" w14:textId="0628A5BC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606AC635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2E071279" w14:textId="605C7982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56AE49FD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2705C1BB" w14:textId="22E5E1CD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68143828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73EB44FB" w14:textId="23C25882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71CA287F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79111C70" w14:textId="207CE5C2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7286FAB2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4D6C8ED4" w14:textId="77777777" w:rsidR="006E4D93" w:rsidRPr="006E4D93" w:rsidRDefault="006E4D93" w:rsidP="006E4D93">
            <w:pPr>
              <w:rPr>
                <w:sz w:val="24"/>
                <w:szCs w:val="24"/>
              </w:rPr>
            </w:pPr>
          </w:p>
          <w:p w14:paraId="35AA0647" w14:textId="6030DBC9" w:rsidR="006E4D93" w:rsidRPr="006E4D93" w:rsidRDefault="006E4D93" w:rsidP="006E4D93">
            <w:pPr>
              <w:rPr>
                <w:sz w:val="24"/>
                <w:szCs w:val="24"/>
              </w:rPr>
            </w:pPr>
          </w:p>
        </w:tc>
        <w:tc>
          <w:tcPr>
            <w:tcW w:w="1856" w:type="dxa"/>
          </w:tcPr>
          <w:p w14:paraId="56BF9035" w14:textId="77777777" w:rsidR="00965289" w:rsidRPr="00BE1EF4" w:rsidRDefault="00965289" w:rsidP="004671EB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0E0C26DC" w14:textId="4F58BC4E" w:rsidR="00965289" w:rsidRPr="00BE1EF4" w:rsidRDefault="00745C1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03/06/19</w:t>
            </w:r>
          </w:p>
        </w:tc>
        <w:tc>
          <w:tcPr>
            <w:tcW w:w="1344" w:type="dxa"/>
          </w:tcPr>
          <w:p w14:paraId="033B8517" w14:textId="6E9208C8" w:rsidR="00965289" w:rsidRPr="00BE1EF4" w:rsidRDefault="00745C1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06/06/19</w:t>
            </w:r>
          </w:p>
        </w:tc>
      </w:tr>
    </w:tbl>
    <w:p w14:paraId="3AA2EE36" w14:textId="77777777" w:rsidR="00747B7F" w:rsidRPr="00BE1EF4" w:rsidRDefault="00747B7F" w:rsidP="00747B7F">
      <w:pPr>
        <w:rPr>
          <w:sz w:val="24"/>
          <w:szCs w:val="24"/>
        </w:rPr>
      </w:pPr>
    </w:p>
    <w:p w14:paraId="17996D27" w14:textId="77777777" w:rsidR="006E42B1" w:rsidRPr="00BE1EF4" w:rsidRDefault="006E42B1" w:rsidP="006E42B1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>Pontos de Atenção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649"/>
        <w:gridCol w:w="1781"/>
        <w:gridCol w:w="1599"/>
        <w:gridCol w:w="1186"/>
      </w:tblGrid>
      <w:tr w:rsidR="006E42B1" w:rsidRPr="00BE1EF4" w14:paraId="271B8E9D" w14:textId="77777777" w:rsidTr="009671FF">
        <w:trPr>
          <w:trHeight w:val="521"/>
          <w:jc w:val="center"/>
        </w:trPr>
        <w:tc>
          <w:tcPr>
            <w:tcW w:w="3708" w:type="dxa"/>
            <w:shd w:val="clear" w:color="auto" w:fill="DBE5F1" w:themeFill="accent1" w:themeFillTint="33"/>
            <w:vAlign w:val="center"/>
          </w:tcPr>
          <w:p w14:paraId="73FD3B58" w14:textId="77777777" w:rsidR="006E42B1" w:rsidRPr="00BE1EF4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1649" w:type="dxa"/>
            <w:shd w:val="clear" w:color="auto" w:fill="DBE5F1" w:themeFill="accent1" w:themeFillTint="33"/>
            <w:vAlign w:val="center"/>
          </w:tcPr>
          <w:p w14:paraId="54DA986D" w14:textId="77777777" w:rsidR="006E42B1" w:rsidRPr="00BE1EF4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1781" w:type="dxa"/>
            <w:shd w:val="clear" w:color="auto" w:fill="DBE5F1" w:themeFill="accent1" w:themeFillTint="33"/>
            <w:noWrap/>
            <w:vAlign w:val="center"/>
          </w:tcPr>
          <w:p w14:paraId="6116785E" w14:textId="77777777" w:rsidR="006E42B1" w:rsidRPr="00BE1EF4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599" w:type="dxa"/>
            <w:shd w:val="clear" w:color="auto" w:fill="DBE5F1" w:themeFill="accent1" w:themeFillTint="33"/>
            <w:vAlign w:val="center"/>
          </w:tcPr>
          <w:p w14:paraId="3614A822" w14:textId="77777777" w:rsidR="006E42B1" w:rsidRPr="00BE1EF4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86" w:type="dxa"/>
            <w:shd w:val="clear" w:color="auto" w:fill="DBE5F1" w:themeFill="accent1" w:themeFillTint="33"/>
            <w:vAlign w:val="center"/>
          </w:tcPr>
          <w:p w14:paraId="5182EF1A" w14:textId="77777777" w:rsidR="006E42B1" w:rsidRPr="00BE1EF4" w:rsidRDefault="007F499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1EF4">
              <w:rPr>
                <w:rFonts w:cs="Arial"/>
                <w:b/>
                <w:sz w:val="24"/>
                <w:szCs w:val="24"/>
              </w:rPr>
              <w:t>P</w:t>
            </w:r>
            <w:r w:rsidR="006E42B1" w:rsidRPr="00BE1EF4">
              <w:rPr>
                <w:rFonts w:cs="Arial"/>
                <w:b/>
                <w:sz w:val="24"/>
                <w:szCs w:val="24"/>
              </w:rPr>
              <w:t>revisão</w:t>
            </w:r>
          </w:p>
        </w:tc>
      </w:tr>
      <w:tr w:rsidR="009671FF" w:rsidRPr="00BE1EF4" w14:paraId="0153E550" w14:textId="77777777" w:rsidTr="009671FF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center"/>
          </w:tcPr>
          <w:p w14:paraId="673AF287" w14:textId="7C9AF14F" w:rsidR="009671FF" w:rsidRPr="00BE1EF4" w:rsidRDefault="009671FF" w:rsidP="009671F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Inexistência do Módulo</w:t>
            </w:r>
            <w:bookmarkStart w:id="0" w:name="_GoBack"/>
            <w:bookmarkEnd w:id="0"/>
            <w:r>
              <w:rPr>
                <w:rFonts w:eastAsia="Times New Roman" w:cs="Arial"/>
                <w:sz w:val="24"/>
                <w:szCs w:val="24"/>
              </w:rPr>
              <w:t xml:space="preserve"> de Segurança</w:t>
            </w:r>
          </w:p>
        </w:tc>
        <w:tc>
          <w:tcPr>
            <w:tcW w:w="1649" w:type="dxa"/>
            <w:shd w:val="clear" w:color="auto" w:fill="auto"/>
            <w:noWrap/>
            <w:vAlign w:val="center"/>
          </w:tcPr>
          <w:p w14:paraId="5B77088C" w14:textId="5CD0C350" w:rsidR="009671FF" w:rsidRPr="00BE1EF4" w:rsidRDefault="009671FF" w:rsidP="009671F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Não resolvido</w:t>
            </w: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008FC518" w14:textId="79E64159" w:rsidR="009671FF" w:rsidRPr="00BE1EF4" w:rsidRDefault="009671FF" w:rsidP="009671F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Criar uma divisão de trabalho responsável pela implementação desta funcionalidade</w:t>
            </w:r>
          </w:p>
        </w:tc>
        <w:tc>
          <w:tcPr>
            <w:tcW w:w="1599" w:type="dxa"/>
            <w:shd w:val="clear" w:color="auto" w:fill="auto"/>
            <w:noWrap/>
            <w:vAlign w:val="center"/>
          </w:tcPr>
          <w:p w14:paraId="2688E237" w14:textId="77777777" w:rsidR="009671FF" w:rsidRPr="00BE1EF4" w:rsidRDefault="009671FF" w:rsidP="009671FF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6C5B302B" w14:textId="53B6CA2F" w:rsidR="009671FF" w:rsidRPr="00BE1EF4" w:rsidRDefault="00081C4D" w:rsidP="009671F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27/02/2019</w:t>
            </w:r>
          </w:p>
        </w:tc>
      </w:tr>
      <w:tr w:rsidR="009671FF" w:rsidRPr="00BE1EF4" w14:paraId="4A452451" w14:textId="77777777" w:rsidTr="009671FF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bottom"/>
          </w:tcPr>
          <w:p w14:paraId="0A90D75A" w14:textId="77777777" w:rsidR="009671FF" w:rsidRPr="00BE1EF4" w:rsidRDefault="009671FF" w:rsidP="009671FF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649" w:type="dxa"/>
            <w:shd w:val="clear" w:color="auto" w:fill="auto"/>
            <w:noWrap/>
            <w:vAlign w:val="bottom"/>
          </w:tcPr>
          <w:p w14:paraId="71A24E64" w14:textId="77777777" w:rsidR="009671FF" w:rsidRPr="00BE1EF4" w:rsidRDefault="009671FF" w:rsidP="009671FF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781" w:type="dxa"/>
            <w:shd w:val="clear" w:color="auto" w:fill="auto"/>
            <w:noWrap/>
            <w:vAlign w:val="bottom"/>
          </w:tcPr>
          <w:p w14:paraId="7AA64E98" w14:textId="77777777" w:rsidR="009671FF" w:rsidRPr="00BE1EF4" w:rsidRDefault="009671FF" w:rsidP="009671FF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</w:tcPr>
          <w:p w14:paraId="592213FB" w14:textId="77777777" w:rsidR="009671FF" w:rsidRPr="00BE1EF4" w:rsidRDefault="009671FF" w:rsidP="009671FF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86" w:type="dxa"/>
            <w:vAlign w:val="bottom"/>
          </w:tcPr>
          <w:p w14:paraId="0B655A48" w14:textId="77777777" w:rsidR="009671FF" w:rsidRPr="00BE1EF4" w:rsidRDefault="009671FF" w:rsidP="009671FF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598F1F0D" w14:textId="77777777" w:rsidR="006E42B1" w:rsidRPr="00BE1EF4" w:rsidRDefault="006E42B1" w:rsidP="006E42B1">
      <w:pPr>
        <w:rPr>
          <w:sz w:val="24"/>
          <w:szCs w:val="24"/>
        </w:rPr>
      </w:pPr>
    </w:p>
    <w:p w14:paraId="62A71794" w14:textId="77777777" w:rsidR="006E42B1" w:rsidRPr="00BE1EF4" w:rsidRDefault="006E42B1" w:rsidP="006E42B1">
      <w:pPr>
        <w:pStyle w:val="Heading1"/>
        <w:rPr>
          <w:sz w:val="24"/>
          <w:szCs w:val="24"/>
        </w:rPr>
      </w:pPr>
      <w:r w:rsidRPr="00BE1EF4">
        <w:rPr>
          <w:sz w:val="24"/>
          <w:szCs w:val="24"/>
        </w:rPr>
        <w:t>Informações adicionais</w:t>
      </w:r>
    </w:p>
    <w:p w14:paraId="3F406B26" w14:textId="77777777" w:rsidR="008843C9" w:rsidRPr="00BE1EF4" w:rsidRDefault="008843C9" w:rsidP="003D377B">
      <w:pPr>
        <w:rPr>
          <w:sz w:val="24"/>
          <w:szCs w:val="24"/>
        </w:rPr>
      </w:pPr>
    </w:p>
    <w:sectPr w:rsidR="008843C9" w:rsidRPr="00BE1EF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71943" w14:textId="77777777" w:rsidR="00261A64" w:rsidRDefault="00261A64" w:rsidP="005E1593">
      <w:r>
        <w:separator/>
      </w:r>
    </w:p>
  </w:endnote>
  <w:endnote w:type="continuationSeparator" w:id="0">
    <w:p w14:paraId="68660E3E" w14:textId="77777777" w:rsidR="00261A64" w:rsidRDefault="00261A6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0834075D" w14:textId="77777777" w:rsidTr="00EE03D7">
      <w:trPr>
        <w:jc w:val="center"/>
      </w:trPr>
      <w:tc>
        <w:tcPr>
          <w:tcW w:w="2740" w:type="dxa"/>
          <w:vAlign w:val="center"/>
        </w:tcPr>
        <w:p w14:paraId="4D4DD627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3E1D618C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76F7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76F7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606B301D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4F0B238C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95F8481" w14:textId="77777777" w:rsidR="00EE03D7" w:rsidRPr="006419CA" w:rsidRDefault="00261A64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7E3BFD">
              <w:rPr>
                <w:rStyle w:val="Hyperlink"/>
              </w:rPr>
              <w:t>https://escritoriodeprojetos.com.br</w:t>
            </w:r>
          </w:hyperlink>
        </w:p>
      </w:tc>
    </w:tr>
  </w:tbl>
  <w:p w14:paraId="0B21AE11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9F5A5" w14:textId="77777777" w:rsidR="00261A64" w:rsidRDefault="00261A64" w:rsidP="005E1593">
      <w:r>
        <w:separator/>
      </w:r>
    </w:p>
  </w:footnote>
  <w:footnote w:type="continuationSeparator" w:id="0">
    <w:p w14:paraId="1E87959A" w14:textId="77777777" w:rsidR="00261A64" w:rsidRDefault="00261A6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7FAAE4C1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76E490A1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 xml:space="preserve">Status </w:t>
          </w:r>
          <w:proofErr w:type="spellStart"/>
          <w:r w:rsidRPr="003D63E0">
            <w:rPr>
              <w:sz w:val="22"/>
              <w:szCs w:val="22"/>
            </w:rPr>
            <w:t>Report</w:t>
          </w:r>
          <w:proofErr w:type="spellEnd"/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98D600F" w14:textId="35448360" w:rsidR="00EE03D7" w:rsidRPr="00AD691F" w:rsidRDefault="006E4D93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2070B944" wp14:editId="437E8A70">
                <wp:extent cx="885825" cy="6762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9-03-11 at 20.16.3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4F96127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5A16C0FD" w14:textId="0FF86CF6" w:rsidR="00EE03D7" w:rsidRPr="003D63E0" w:rsidRDefault="00081C4D" w:rsidP="002D679E">
          <w:pPr>
            <w:pStyle w:val="Header"/>
            <w:rPr>
              <w:sz w:val="22"/>
              <w:szCs w:val="22"/>
            </w:rPr>
          </w:pPr>
          <w:r>
            <w:t>Sistema de Gestão de Cemitério</w:t>
          </w:r>
        </w:p>
      </w:tc>
      <w:tc>
        <w:tcPr>
          <w:tcW w:w="1956" w:type="dxa"/>
          <w:vMerge/>
          <w:vAlign w:val="center"/>
        </w:tcPr>
        <w:p w14:paraId="35F693EF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4B501702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32B86"/>
    <w:rsid w:val="00081C4D"/>
    <w:rsid w:val="00096814"/>
    <w:rsid w:val="000A1CB4"/>
    <w:rsid w:val="000B0AE3"/>
    <w:rsid w:val="000E2853"/>
    <w:rsid w:val="000E78B1"/>
    <w:rsid w:val="00123BAF"/>
    <w:rsid w:val="0016431D"/>
    <w:rsid w:val="001906CB"/>
    <w:rsid w:val="00195AE8"/>
    <w:rsid w:val="001A3A85"/>
    <w:rsid w:val="001D497F"/>
    <w:rsid w:val="001D776B"/>
    <w:rsid w:val="001F02A7"/>
    <w:rsid w:val="001F3D30"/>
    <w:rsid w:val="00204A01"/>
    <w:rsid w:val="00230B26"/>
    <w:rsid w:val="00261A64"/>
    <w:rsid w:val="00263E12"/>
    <w:rsid w:val="00263F49"/>
    <w:rsid w:val="00274187"/>
    <w:rsid w:val="0029176A"/>
    <w:rsid w:val="002952B8"/>
    <w:rsid w:val="002A378A"/>
    <w:rsid w:val="002D6849"/>
    <w:rsid w:val="00327268"/>
    <w:rsid w:val="00331443"/>
    <w:rsid w:val="00341B09"/>
    <w:rsid w:val="003434BA"/>
    <w:rsid w:val="0034544C"/>
    <w:rsid w:val="003C570D"/>
    <w:rsid w:val="003D377B"/>
    <w:rsid w:val="003D63E0"/>
    <w:rsid w:val="003D7239"/>
    <w:rsid w:val="0042609D"/>
    <w:rsid w:val="00496BE9"/>
    <w:rsid w:val="004B2855"/>
    <w:rsid w:val="004B60F1"/>
    <w:rsid w:val="004C44FB"/>
    <w:rsid w:val="004E0C71"/>
    <w:rsid w:val="00554D00"/>
    <w:rsid w:val="0055540E"/>
    <w:rsid w:val="005673D2"/>
    <w:rsid w:val="005E1593"/>
    <w:rsid w:val="005F487B"/>
    <w:rsid w:val="005F5F9A"/>
    <w:rsid w:val="006419CA"/>
    <w:rsid w:val="00645F95"/>
    <w:rsid w:val="00663704"/>
    <w:rsid w:val="006A233C"/>
    <w:rsid w:val="006E42B1"/>
    <w:rsid w:val="006E4D93"/>
    <w:rsid w:val="00743E89"/>
    <w:rsid w:val="00745C16"/>
    <w:rsid w:val="00747B7F"/>
    <w:rsid w:val="007A054B"/>
    <w:rsid w:val="007A51FE"/>
    <w:rsid w:val="007D533C"/>
    <w:rsid w:val="007E3BFD"/>
    <w:rsid w:val="007F4991"/>
    <w:rsid w:val="0082418E"/>
    <w:rsid w:val="00836EF3"/>
    <w:rsid w:val="00842903"/>
    <w:rsid w:val="00871E89"/>
    <w:rsid w:val="008843C9"/>
    <w:rsid w:val="00892296"/>
    <w:rsid w:val="00894080"/>
    <w:rsid w:val="008A4190"/>
    <w:rsid w:val="008C4405"/>
    <w:rsid w:val="008E0E21"/>
    <w:rsid w:val="008E584D"/>
    <w:rsid w:val="008F31D1"/>
    <w:rsid w:val="00905CCB"/>
    <w:rsid w:val="0096023A"/>
    <w:rsid w:val="00962C8B"/>
    <w:rsid w:val="00965289"/>
    <w:rsid w:val="009671FF"/>
    <w:rsid w:val="00993707"/>
    <w:rsid w:val="00A0774C"/>
    <w:rsid w:val="00A305A6"/>
    <w:rsid w:val="00A5295C"/>
    <w:rsid w:val="00AC3B90"/>
    <w:rsid w:val="00AC63D0"/>
    <w:rsid w:val="00AC7088"/>
    <w:rsid w:val="00AD6432"/>
    <w:rsid w:val="00AE1992"/>
    <w:rsid w:val="00B76F7A"/>
    <w:rsid w:val="00B811EB"/>
    <w:rsid w:val="00BE1EF4"/>
    <w:rsid w:val="00C047A4"/>
    <w:rsid w:val="00C110FB"/>
    <w:rsid w:val="00C52528"/>
    <w:rsid w:val="00C5503D"/>
    <w:rsid w:val="00CA71C6"/>
    <w:rsid w:val="00CC196E"/>
    <w:rsid w:val="00CC6959"/>
    <w:rsid w:val="00CE2B3B"/>
    <w:rsid w:val="00CF51E5"/>
    <w:rsid w:val="00D00A78"/>
    <w:rsid w:val="00D124E0"/>
    <w:rsid w:val="00D175D8"/>
    <w:rsid w:val="00D27403"/>
    <w:rsid w:val="00D37957"/>
    <w:rsid w:val="00D43615"/>
    <w:rsid w:val="00D7163D"/>
    <w:rsid w:val="00D92CA5"/>
    <w:rsid w:val="00E34C15"/>
    <w:rsid w:val="00E34F2D"/>
    <w:rsid w:val="00E67B10"/>
    <w:rsid w:val="00E85FEF"/>
    <w:rsid w:val="00EB7AD9"/>
    <w:rsid w:val="00EE03D7"/>
    <w:rsid w:val="00EE1966"/>
    <w:rsid w:val="00EE5DA6"/>
    <w:rsid w:val="00F46458"/>
    <w:rsid w:val="00F60578"/>
    <w:rsid w:val="00F708F5"/>
    <w:rsid w:val="00FB5A09"/>
    <w:rsid w:val="00FE5A8D"/>
    <w:rsid w:val="00FF296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FBB7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563C2"/>
    <w:rsid w:val="003C00FA"/>
    <w:rsid w:val="00642606"/>
    <w:rsid w:val="00740940"/>
    <w:rsid w:val="008967E7"/>
    <w:rsid w:val="00AB0C05"/>
    <w:rsid w:val="00CE12C0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3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3655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Cilicio Carlos</cp:lastModifiedBy>
  <cp:revision>3</cp:revision>
  <dcterms:created xsi:type="dcterms:W3CDTF">2019-05-28T12:40:00Z</dcterms:created>
  <dcterms:modified xsi:type="dcterms:W3CDTF">2019-06-05T15:23:00Z</dcterms:modified>
</cp:coreProperties>
</file>